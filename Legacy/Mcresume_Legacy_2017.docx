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F4368" w14:textId="77777777" w:rsidR="004D05F6" w:rsidRDefault="004D05F6">
      <w:pPr>
        <w:pStyle w:val="Heading4"/>
        <w:rPr>
          <w:rFonts w:ascii="Garamond" w:hAnsi="Garamond" w:cs="Times New Roman"/>
          <w:b w:val="0"/>
          <w:bCs w:val="0"/>
        </w:rPr>
      </w:pPr>
    </w:p>
    <w:p w14:paraId="6DA9E57D" w14:textId="77777777" w:rsidR="004D05F6" w:rsidRDefault="004D05F6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14:paraId="29D5DE3A" w14:textId="0CFF14D1" w:rsidR="00DF5457" w:rsidRPr="001617E9" w:rsidRDefault="002C4C1E" w:rsidP="00DF5457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Twenty-five </w:t>
      </w:r>
      <w:r w:rsidR="00760ACC">
        <w:rPr>
          <w:rFonts w:ascii="Garamond" w:hAnsi="Garamond"/>
          <w:sz w:val="22"/>
          <w:szCs w:val="20"/>
        </w:rPr>
        <w:t>years of</w:t>
      </w:r>
      <w:r w:rsidR="00DF5457" w:rsidRPr="001617E9">
        <w:rPr>
          <w:rFonts w:ascii="Garamond" w:hAnsi="Garamond"/>
          <w:sz w:val="22"/>
          <w:szCs w:val="20"/>
        </w:rPr>
        <w:t xml:space="preserve"> </w:t>
      </w:r>
      <w:r w:rsidR="003B66CC" w:rsidRPr="001617E9">
        <w:rPr>
          <w:rFonts w:ascii="Garamond" w:hAnsi="Garamond"/>
          <w:sz w:val="22"/>
          <w:szCs w:val="20"/>
        </w:rPr>
        <w:t xml:space="preserve">experience </w:t>
      </w:r>
      <w:r w:rsidR="003B66CC">
        <w:rPr>
          <w:rFonts w:ascii="Garamond" w:hAnsi="Garamond"/>
          <w:sz w:val="22"/>
          <w:szCs w:val="20"/>
        </w:rPr>
        <w:t>in</w:t>
      </w:r>
      <w:r w:rsidR="00DF5457" w:rsidRPr="001617E9">
        <w:rPr>
          <w:rFonts w:ascii="Garamond" w:hAnsi="Garamond"/>
          <w:sz w:val="22"/>
          <w:szCs w:val="20"/>
        </w:rPr>
        <w:t xml:space="preserve"> very large</w:t>
      </w:r>
      <w:r w:rsidR="003B66CC">
        <w:rPr>
          <w:rFonts w:ascii="Garamond" w:hAnsi="Garamond"/>
          <w:sz w:val="22"/>
          <w:szCs w:val="20"/>
        </w:rPr>
        <w:t>,</w:t>
      </w:r>
      <w:r w:rsidR="00DF5457" w:rsidRPr="001617E9">
        <w:rPr>
          <w:rFonts w:ascii="Garamond" w:hAnsi="Garamond"/>
          <w:sz w:val="22"/>
          <w:szCs w:val="20"/>
        </w:rPr>
        <w:t xml:space="preserve"> highly distributed</w:t>
      </w:r>
      <w:r w:rsidR="003B66CC">
        <w:rPr>
          <w:rFonts w:ascii="Garamond" w:hAnsi="Garamond"/>
          <w:sz w:val="22"/>
          <w:szCs w:val="20"/>
        </w:rPr>
        <w:t>,</w:t>
      </w:r>
      <w:r w:rsidR="00DF5457" w:rsidRPr="001617E9">
        <w:rPr>
          <w:rFonts w:ascii="Garamond" w:hAnsi="Garamond"/>
          <w:sz w:val="22"/>
          <w:szCs w:val="20"/>
        </w:rPr>
        <w:t xml:space="preserve"> </w:t>
      </w:r>
      <w:r w:rsidR="003B66CC">
        <w:rPr>
          <w:rFonts w:ascii="Garamond" w:hAnsi="Garamond"/>
          <w:sz w:val="22"/>
          <w:szCs w:val="20"/>
        </w:rPr>
        <w:t>production support roles</w:t>
      </w:r>
      <w:r w:rsidR="00DF5457">
        <w:rPr>
          <w:rFonts w:ascii="Garamond" w:hAnsi="Garamond"/>
          <w:sz w:val="22"/>
          <w:szCs w:val="20"/>
        </w:rPr>
        <w:t xml:space="preserve">. </w:t>
      </w:r>
    </w:p>
    <w:p w14:paraId="0CBB2D9E" w14:textId="77777777" w:rsidR="00B266C4" w:rsidRPr="00DF5457" w:rsidRDefault="00B266C4" w:rsidP="00DF5457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F5457">
        <w:rPr>
          <w:rFonts w:ascii="Garamond" w:hAnsi="Garamond"/>
          <w:sz w:val="22"/>
          <w:szCs w:val="20"/>
        </w:rPr>
        <w:t>Open</w:t>
      </w:r>
      <w:r w:rsidR="00A051B7">
        <w:rPr>
          <w:rFonts w:ascii="Garamond" w:hAnsi="Garamond"/>
          <w:sz w:val="22"/>
          <w:szCs w:val="20"/>
        </w:rPr>
        <w:t xml:space="preserve"> </w:t>
      </w:r>
      <w:r w:rsidRPr="00DF5457">
        <w:rPr>
          <w:rFonts w:ascii="Garamond" w:hAnsi="Garamond"/>
          <w:sz w:val="22"/>
          <w:szCs w:val="20"/>
        </w:rPr>
        <w:t xml:space="preserve">Source </w:t>
      </w:r>
      <w:r w:rsidR="00A051B7">
        <w:rPr>
          <w:rFonts w:ascii="Garamond" w:hAnsi="Garamond"/>
          <w:sz w:val="22"/>
          <w:szCs w:val="20"/>
        </w:rPr>
        <w:t xml:space="preserve">Solution Architect specializing in monitoring </w:t>
      </w:r>
      <w:r w:rsidR="00BC4CE4">
        <w:rPr>
          <w:rFonts w:ascii="Garamond" w:hAnsi="Garamond"/>
          <w:sz w:val="22"/>
          <w:szCs w:val="20"/>
        </w:rPr>
        <w:t>stacks</w:t>
      </w:r>
    </w:p>
    <w:p w14:paraId="03D1B203" w14:textId="7F041EB6" w:rsidR="00C939C3" w:rsidRPr="001617E9" w:rsidRDefault="00FB1902" w:rsidP="00C939C3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ESM</w:t>
      </w:r>
      <w:r w:rsidR="007C7CEA"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sz w:val="22"/>
          <w:szCs w:val="20"/>
        </w:rPr>
        <w:t>ITM 6.3</w:t>
      </w:r>
      <w:r w:rsidR="00DF5457">
        <w:rPr>
          <w:rFonts w:ascii="Garamond" w:hAnsi="Garamond"/>
          <w:sz w:val="22"/>
          <w:szCs w:val="20"/>
        </w:rPr>
        <w:t xml:space="preserve">, </w:t>
      </w:r>
      <w:proofErr w:type="spellStart"/>
      <w:r w:rsidR="00DF5457">
        <w:rPr>
          <w:rFonts w:ascii="Garamond" w:hAnsi="Garamond"/>
          <w:sz w:val="22"/>
          <w:szCs w:val="20"/>
        </w:rPr>
        <w:t>Netcool</w:t>
      </w:r>
      <w:proofErr w:type="spellEnd"/>
      <w:r w:rsidR="00DF5457">
        <w:rPr>
          <w:rFonts w:ascii="Garamond" w:hAnsi="Garamond"/>
          <w:sz w:val="22"/>
          <w:szCs w:val="20"/>
        </w:rPr>
        <w:t xml:space="preserve"> Omnibus 5.1-8.1, Impact with other </w:t>
      </w:r>
      <w:r w:rsidR="006060B9">
        <w:rPr>
          <w:rFonts w:ascii="Garamond" w:hAnsi="Garamond"/>
          <w:sz w:val="22"/>
          <w:szCs w:val="20"/>
        </w:rPr>
        <w:t xml:space="preserve">legacy </w:t>
      </w:r>
      <w:r w:rsidR="00C939C3">
        <w:rPr>
          <w:rFonts w:ascii="Garamond" w:hAnsi="Garamond"/>
          <w:sz w:val="22"/>
          <w:szCs w:val="20"/>
        </w:rPr>
        <w:t>Tivoli</w:t>
      </w:r>
      <w:r w:rsidR="00C939C3" w:rsidRPr="001617E9">
        <w:rPr>
          <w:rFonts w:ascii="Garamond" w:hAnsi="Garamond"/>
          <w:sz w:val="22"/>
          <w:szCs w:val="20"/>
        </w:rPr>
        <w:t xml:space="preserve"> </w:t>
      </w:r>
      <w:r w:rsidR="00DF5457">
        <w:rPr>
          <w:rFonts w:ascii="Garamond" w:hAnsi="Garamond"/>
          <w:sz w:val="22"/>
          <w:szCs w:val="20"/>
        </w:rPr>
        <w:t>products</w:t>
      </w:r>
    </w:p>
    <w:p w14:paraId="1EA6C5A1" w14:textId="77777777" w:rsidR="004D05F6" w:rsidRPr="001617E9" w:rsidRDefault="004D05F6" w:rsidP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ERP</w:t>
      </w:r>
      <w:r>
        <w:rPr>
          <w:rFonts w:ascii="Garamond" w:hAnsi="Garamond"/>
          <w:bCs/>
          <w:sz w:val="22"/>
          <w:szCs w:val="20"/>
        </w:rPr>
        <w:t xml:space="preserve"> </w:t>
      </w:r>
      <w:r w:rsidRPr="001617E9">
        <w:rPr>
          <w:rFonts w:ascii="Garamond" w:hAnsi="Garamond"/>
          <w:bCs/>
          <w:sz w:val="22"/>
          <w:szCs w:val="20"/>
        </w:rPr>
        <w:t>(SAP Basis 2.2-4.76C)</w:t>
      </w:r>
    </w:p>
    <w:p w14:paraId="7EF86F3A" w14:textId="77777777" w:rsidR="004D05F6" w:rsidRPr="00E06071" w:rsidRDefault="004D05F6" w:rsidP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CRM (Siebel Admin)</w:t>
      </w:r>
      <w:r>
        <w:rPr>
          <w:rFonts w:ascii="Garamond" w:hAnsi="Garamond"/>
          <w:bCs/>
          <w:sz w:val="22"/>
          <w:szCs w:val="20"/>
        </w:rPr>
        <w:t xml:space="preserve"> with </w:t>
      </w:r>
      <w:r w:rsidRPr="001617E9">
        <w:rPr>
          <w:rFonts w:ascii="Garamond" w:hAnsi="Garamond"/>
          <w:sz w:val="22"/>
          <w:szCs w:val="20"/>
        </w:rPr>
        <w:t>solid w</w:t>
      </w:r>
      <w:r w:rsidRPr="001617E9">
        <w:rPr>
          <w:rFonts w:ascii="Garamond" w:hAnsi="Garamond"/>
          <w:bCs/>
          <w:sz w:val="22"/>
          <w:szCs w:val="20"/>
        </w:rPr>
        <w:t xml:space="preserve">eb </w:t>
      </w:r>
      <w:r w:rsidRPr="001617E9">
        <w:rPr>
          <w:rFonts w:ascii="Garamond" w:hAnsi="Garamond"/>
          <w:sz w:val="22"/>
          <w:szCs w:val="20"/>
        </w:rPr>
        <w:t>experience.</w:t>
      </w:r>
    </w:p>
    <w:p w14:paraId="1BCFF7B0" w14:textId="77777777" w:rsidR="00E06071" w:rsidRPr="00CF0123" w:rsidRDefault="00B266C4" w:rsidP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MySQL/</w:t>
      </w:r>
      <w:proofErr w:type="spellStart"/>
      <w:r>
        <w:rPr>
          <w:rFonts w:ascii="Garamond" w:hAnsi="Garamond"/>
          <w:sz w:val="22"/>
          <w:szCs w:val="20"/>
        </w:rPr>
        <w:t>MariaDB</w:t>
      </w:r>
      <w:proofErr w:type="spellEnd"/>
      <w:r>
        <w:rPr>
          <w:rFonts w:ascii="Garamond" w:hAnsi="Garamond"/>
          <w:sz w:val="22"/>
          <w:szCs w:val="20"/>
        </w:rPr>
        <w:t xml:space="preserve"> 10.1, </w:t>
      </w:r>
      <w:r w:rsidR="00E06071">
        <w:rPr>
          <w:rFonts w:ascii="Garamond" w:hAnsi="Garamond"/>
          <w:sz w:val="22"/>
          <w:szCs w:val="20"/>
        </w:rPr>
        <w:t>DB2</w:t>
      </w:r>
      <w:r>
        <w:rPr>
          <w:rFonts w:ascii="Garamond" w:hAnsi="Garamond"/>
          <w:sz w:val="22"/>
          <w:szCs w:val="20"/>
        </w:rPr>
        <w:t xml:space="preserve"> 10.1</w:t>
      </w:r>
      <w:r w:rsidR="00C939C3">
        <w:rPr>
          <w:rFonts w:ascii="Garamond" w:hAnsi="Garamond"/>
          <w:sz w:val="22"/>
          <w:szCs w:val="20"/>
        </w:rPr>
        <w:t>,</w:t>
      </w:r>
      <w:r w:rsidR="00E06071"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Oracle</w:t>
      </w:r>
      <w:r w:rsidR="00BC4CE4">
        <w:rPr>
          <w:rFonts w:ascii="Garamond" w:hAnsi="Garamond"/>
          <w:sz w:val="22"/>
          <w:szCs w:val="20"/>
        </w:rPr>
        <w:t xml:space="preserve"> 8.x</w:t>
      </w:r>
      <w:r>
        <w:rPr>
          <w:rFonts w:ascii="Garamond" w:hAnsi="Garamond"/>
          <w:sz w:val="22"/>
          <w:szCs w:val="20"/>
        </w:rPr>
        <w:t xml:space="preserve">, SQL Server, </w:t>
      </w:r>
    </w:p>
    <w:p w14:paraId="145DD8E8" w14:textId="77777777" w:rsidR="004D05F6" w:rsidRPr="001617E9" w:rsidRDefault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AIX Certified: </w:t>
      </w:r>
      <w:r w:rsidRPr="001617E9">
        <w:rPr>
          <w:rFonts w:ascii="Garamond" w:hAnsi="Garamond"/>
          <w:bCs/>
          <w:sz w:val="22"/>
          <w:szCs w:val="20"/>
        </w:rPr>
        <w:t>IBM eServer Certified Specialist pSeries AIX (AIX 5.x) System Administration</w:t>
      </w:r>
    </w:p>
    <w:p w14:paraId="6F56F812" w14:textId="77777777" w:rsidR="004D05F6" w:rsidRPr="001617E9" w:rsidRDefault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  <w:szCs w:val="20"/>
        </w:rPr>
        <w:t xml:space="preserve">Excellent communication skills with technical wizardry, leadership, and efficacy. </w:t>
      </w:r>
    </w:p>
    <w:p w14:paraId="7677C8CA" w14:textId="77777777" w:rsidR="004D05F6" w:rsidRPr="001617E9" w:rsidRDefault="004D05F6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  <w:szCs w:val="20"/>
        </w:rPr>
        <w:t xml:space="preserve">Creative idea generator with a </w:t>
      </w:r>
      <w:r w:rsidRPr="001617E9">
        <w:rPr>
          <w:rFonts w:ascii="Garamond" w:hAnsi="Garamond"/>
          <w:i/>
          <w:iCs/>
          <w:sz w:val="22"/>
          <w:szCs w:val="20"/>
        </w:rPr>
        <w:t>proven</w:t>
      </w:r>
      <w:r w:rsidRPr="001617E9">
        <w:rPr>
          <w:rFonts w:ascii="Garamond" w:hAnsi="Garamond"/>
          <w:sz w:val="22"/>
          <w:szCs w:val="20"/>
        </w:rPr>
        <w:t xml:space="preserve"> record of system analysis, innovation, and implementation</w:t>
      </w:r>
    </w:p>
    <w:p w14:paraId="6C5EF021" w14:textId="77777777" w:rsidR="004D05F6" w:rsidRDefault="004D05F6">
      <w:pPr>
        <w:pStyle w:val="Heading4"/>
        <w:rPr>
          <w:rFonts w:ascii="Garamond" w:hAnsi="Garamond"/>
          <w:b w:val="0"/>
          <w:bCs w:val="0"/>
        </w:rPr>
      </w:pPr>
      <w:r>
        <w:rPr>
          <w:rFonts w:ascii="Garamond" w:hAnsi="Garamond"/>
          <w:b w:val="0"/>
          <w:bCs w:val="0"/>
        </w:rPr>
        <w:t xml:space="preserve">ERP, CRM, OPERATING SYSTEMS, DATABASES, AND PROTOCOLS </w:t>
      </w:r>
      <w:r w:rsidRPr="00380402">
        <w:rPr>
          <w:rFonts w:ascii="Garamond" w:hAnsi="Garamond"/>
        </w:rPr>
        <w:pict w14:anchorId="015DA2F0">
          <v:rect id="_x0000_i1025" style="width:441pt;height:1pt" o:hrstd="t" o:hrnoshade="t" o:hr="t" fillcolor="black" stroked="f"/>
        </w:pict>
      </w:r>
    </w:p>
    <w:p w14:paraId="112F20D8" w14:textId="77777777" w:rsidR="00B266C4" w:rsidRPr="00B266C4" w:rsidRDefault="007A528A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OSS Monitoring: Zabbix 2.4-3.2, </w:t>
      </w:r>
      <w:r w:rsidR="00B266C4">
        <w:rPr>
          <w:rFonts w:ascii="Garamond" w:hAnsi="Garamond"/>
          <w:sz w:val="22"/>
        </w:rPr>
        <w:t>Prometheus 1.1,</w:t>
      </w:r>
      <w:r w:rsidR="00CC3C99">
        <w:rPr>
          <w:rFonts w:ascii="Garamond" w:hAnsi="Garamond"/>
          <w:sz w:val="22"/>
        </w:rPr>
        <w:t xml:space="preserve"> Nagios Core, Zymon,</w:t>
      </w:r>
      <w:r>
        <w:rPr>
          <w:rFonts w:ascii="Garamond" w:hAnsi="Garamond"/>
          <w:sz w:val="22"/>
        </w:rPr>
        <w:t xml:space="preserve"> </w:t>
      </w:r>
      <w:r w:rsidR="002D3F6E">
        <w:rPr>
          <w:rFonts w:ascii="Garamond" w:hAnsi="Garamond"/>
          <w:sz w:val="22"/>
        </w:rPr>
        <w:t>Grafana</w:t>
      </w:r>
    </w:p>
    <w:p w14:paraId="580BC5E0" w14:textId="77777777" w:rsidR="00CC3C99" w:rsidRPr="00CC3C99" w:rsidRDefault="008E1FB1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</w:rPr>
        <w:t>ESM: Top</w:t>
      </w:r>
      <w:r>
        <w:rPr>
          <w:rFonts w:ascii="Garamond" w:hAnsi="Garamond"/>
          <w:bCs/>
          <w:sz w:val="22"/>
        </w:rPr>
        <w:t xml:space="preserve"> performer in the Tivoli ITM 6.1-</w:t>
      </w:r>
      <w:r w:rsidRPr="001617E9">
        <w:rPr>
          <w:rFonts w:ascii="Garamond" w:hAnsi="Garamond"/>
          <w:bCs/>
          <w:sz w:val="22"/>
        </w:rPr>
        <w:t>6.</w:t>
      </w:r>
      <w:r>
        <w:rPr>
          <w:rFonts w:ascii="Garamond" w:hAnsi="Garamond"/>
          <w:bCs/>
          <w:sz w:val="22"/>
        </w:rPr>
        <w:t>3</w:t>
      </w:r>
      <w:r w:rsidRPr="001617E9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UNIX/</w:t>
      </w:r>
      <w:r w:rsidR="003725DB">
        <w:rPr>
          <w:rFonts w:ascii="Garamond" w:hAnsi="Garamond"/>
          <w:bCs/>
          <w:sz w:val="22"/>
        </w:rPr>
        <w:t xml:space="preserve">Linux/ZLinux </w:t>
      </w:r>
      <w:r>
        <w:rPr>
          <w:rFonts w:ascii="Garamond" w:hAnsi="Garamond"/>
          <w:bCs/>
          <w:sz w:val="22"/>
        </w:rPr>
        <w:t>Platforms.</w:t>
      </w:r>
      <w:r w:rsidR="00CC3C99">
        <w:rPr>
          <w:rFonts w:ascii="Garamond" w:hAnsi="Garamond"/>
          <w:bCs/>
          <w:sz w:val="22"/>
        </w:rPr>
        <w:t xml:space="preserve"> </w:t>
      </w:r>
    </w:p>
    <w:p w14:paraId="56B3002F" w14:textId="77777777" w:rsidR="004D05F6" w:rsidRPr="001617E9" w:rsidRDefault="004D05F6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 xml:space="preserve">SAP R/3 </w:t>
      </w:r>
      <w:r w:rsidRPr="001617E9">
        <w:rPr>
          <w:rFonts w:ascii="Garamond" w:hAnsi="Garamond"/>
          <w:sz w:val="22"/>
          <w:szCs w:val="20"/>
        </w:rPr>
        <w:t>2.X-4.</w:t>
      </w:r>
      <w:r>
        <w:rPr>
          <w:rFonts w:ascii="Garamond" w:hAnsi="Garamond"/>
          <w:sz w:val="22"/>
          <w:szCs w:val="20"/>
        </w:rPr>
        <w:t xml:space="preserve">6C </w:t>
      </w:r>
      <w:r w:rsidRPr="001617E9">
        <w:rPr>
          <w:rFonts w:ascii="Garamond" w:hAnsi="Garamond"/>
          <w:sz w:val="22"/>
          <w:szCs w:val="20"/>
        </w:rPr>
        <w:t xml:space="preserve">Basis </w:t>
      </w:r>
      <w:r>
        <w:rPr>
          <w:rFonts w:ascii="Garamond" w:hAnsi="Garamond"/>
          <w:sz w:val="22"/>
          <w:szCs w:val="20"/>
        </w:rPr>
        <w:t>Support with BW and Solution Manager</w:t>
      </w:r>
      <w:r w:rsidR="003725DB">
        <w:rPr>
          <w:rFonts w:ascii="Garamond" w:hAnsi="Garamond"/>
          <w:sz w:val="22"/>
          <w:szCs w:val="20"/>
        </w:rPr>
        <w:t xml:space="preserve"> </w:t>
      </w:r>
    </w:p>
    <w:p w14:paraId="2C1AF4CD" w14:textId="77777777" w:rsidR="008E1FB1" w:rsidRPr="00CF0123" w:rsidRDefault="008E1FB1" w:rsidP="008E1FB1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CRM: </w:t>
      </w:r>
      <w:r w:rsidRPr="001617E9">
        <w:rPr>
          <w:rFonts w:ascii="Garamond" w:hAnsi="Garamond"/>
          <w:bCs/>
          <w:sz w:val="22"/>
          <w:szCs w:val="20"/>
        </w:rPr>
        <w:t>Siebel Call Center/Marketing:  7.0.4</w:t>
      </w:r>
      <w:r w:rsidRPr="001617E9">
        <w:rPr>
          <w:rFonts w:ascii="Garamond" w:hAnsi="Garamond"/>
          <w:bCs/>
          <w:sz w:val="22"/>
        </w:rPr>
        <w:t xml:space="preserve"> </w:t>
      </w:r>
      <w:r w:rsidRPr="001617E9">
        <w:rPr>
          <w:rFonts w:ascii="Garamond" w:hAnsi="Garamond"/>
          <w:sz w:val="22"/>
        </w:rPr>
        <w:t>EAI, EIM</w:t>
      </w:r>
      <w:r w:rsidRPr="001617E9">
        <w:rPr>
          <w:rFonts w:ascii="Garamond" w:hAnsi="Garamond"/>
          <w:bCs/>
          <w:sz w:val="22"/>
        </w:rPr>
        <w:t xml:space="preserve"> Actuate (Version 4-5)</w:t>
      </w:r>
    </w:p>
    <w:p w14:paraId="212E1B44" w14:textId="77777777" w:rsidR="004D05F6" w:rsidRPr="001617E9" w:rsidRDefault="004D05F6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UNIX</w:t>
      </w:r>
      <w:r w:rsidRPr="001617E9">
        <w:rPr>
          <w:rFonts w:ascii="Garamond" w:hAnsi="Garamond"/>
          <w:sz w:val="22"/>
          <w:szCs w:val="20"/>
        </w:rPr>
        <w:t xml:space="preserve">: </w:t>
      </w:r>
      <w:r w:rsidRPr="001617E9">
        <w:rPr>
          <w:rFonts w:ascii="Garamond" w:hAnsi="Garamond"/>
          <w:bCs/>
          <w:sz w:val="22"/>
          <w:szCs w:val="20"/>
        </w:rPr>
        <w:t>AIX 4.3-</w:t>
      </w:r>
      <w:r w:rsidR="004A48C3">
        <w:rPr>
          <w:rFonts w:ascii="Garamond" w:hAnsi="Garamond"/>
          <w:bCs/>
          <w:sz w:val="22"/>
          <w:szCs w:val="20"/>
        </w:rPr>
        <w:t>7</w:t>
      </w:r>
      <w:r w:rsidR="00B6107E">
        <w:rPr>
          <w:rFonts w:ascii="Garamond" w:hAnsi="Garamond"/>
          <w:bCs/>
          <w:sz w:val="22"/>
          <w:szCs w:val="20"/>
        </w:rPr>
        <w:t>.1</w:t>
      </w:r>
      <w:r w:rsidRPr="001617E9">
        <w:rPr>
          <w:rFonts w:ascii="Garamond" w:hAnsi="Garamond"/>
          <w:bCs/>
          <w:sz w:val="22"/>
          <w:szCs w:val="20"/>
        </w:rPr>
        <w:t>,</w:t>
      </w:r>
      <w:r w:rsidRPr="001617E9">
        <w:rPr>
          <w:rFonts w:ascii="Garamond" w:hAnsi="Garamond"/>
          <w:sz w:val="22"/>
          <w:szCs w:val="20"/>
        </w:rPr>
        <w:t xml:space="preserve"> </w:t>
      </w:r>
      <w:r w:rsidRPr="001617E9">
        <w:rPr>
          <w:rFonts w:ascii="Garamond" w:hAnsi="Garamond"/>
          <w:bCs/>
          <w:sz w:val="22"/>
          <w:szCs w:val="20"/>
        </w:rPr>
        <w:t xml:space="preserve">Linux </w:t>
      </w:r>
      <w:r w:rsidRPr="001617E9">
        <w:rPr>
          <w:rFonts w:ascii="Garamond" w:hAnsi="Garamond"/>
          <w:sz w:val="22"/>
          <w:szCs w:val="20"/>
        </w:rPr>
        <w:t>(</w:t>
      </w:r>
      <w:r w:rsidR="008E1FB1">
        <w:rPr>
          <w:rFonts w:ascii="Garamond" w:hAnsi="Garamond"/>
          <w:sz w:val="22"/>
          <w:szCs w:val="20"/>
        </w:rPr>
        <w:t xml:space="preserve">RHEL 7.2, </w:t>
      </w:r>
      <w:proofErr w:type="spellStart"/>
      <w:r w:rsidRPr="001617E9">
        <w:rPr>
          <w:rFonts w:ascii="Garamond" w:hAnsi="Garamond"/>
          <w:sz w:val="22"/>
          <w:szCs w:val="20"/>
        </w:rPr>
        <w:t>S</w:t>
      </w:r>
      <w:r w:rsidR="003A6504">
        <w:rPr>
          <w:rFonts w:ascii="Garamond" w:hAnsi="Garamond"/>
          <w:sz w:val="22"/>
          <w:szCs w:val="20"/>
        </w:rPr>
        <w:t>use</w:t>
      </w:r>
      <w:proofErr w:type="spellEnd"/>
      <w:r w:rsidRPr="001617E9">
        <w:rPr>
          <w:rFonts w:ascii="Garamond" w:hAnsi="Garamond"/>
          <w:sz w:val="22"/>
          <w:szCs w:val="20"/>
        </w:rPr>
        <w:t xml:space="preserve"> 9</w:t>
      </w:r>
      <w:r w:rsidR="003A6504">
        <w:rPr>
          <w:rFonts w:ascii="Garamond" w:hAnsi="Garamond"/>
          <w:sz w:val="22"/>
          <w:szCs w:val="20"/>
        </w:rPr>
        <w:t>-11</w:t>
      </w:r>
      <w:r w:rsidRPr="001617E9">
        <w:rPr>
          <w:rFonts w:ascii="Garamond" w:hAnsi="Garamond"/>
          <w:sz w:val="22"/>
          <w:szCs w:val="20"/>
        </w:rPr>
        <w:t xml:space="preserve">, </w:t>
      </w:r>
      <w:r w:rsidR="003A6504">
        <w:rPr>
          <w:rFonts w:ascii="Garamond" w:hAnsi="Garamond"/>
          <w:sz w:val="22"/>
          <w:szCs w:val="20"/>
        </w:rPr>
        <w:t xml:space="preserve">OpenSuse 9-13.1, </w:t>
      </w:r>
      <w:r w:rsidRPr="001617E9">
        <w:rPr>
          <w:rFonts w:ascii="Garamond" w:hAnsi="Garamond"/>
          <w:sz w:val="22"/>
          <w:szCs w:val="20"/>
        </w:rPr>
        <w:t>Slackware) zLinux</w:t>
      </w:r>
      <w:r w:rsidRPr="001617E9">
        <w:rPr>
          <w:rFonts w:ascii="Garamond" w:hAnsi="Garamond"/>
          <w:bCs/>
          <w:sz w:val="22"/>
          <w:szCs w:val="20"/>
        </w:rPr>
        <w:t>, Solaris 2.X</w:t>
      </w:r>
      <w:r w:rsidRPr="001617E9">
        <w:rPr>
          <w:rFonts w:ascii="Garamond" w:hAnsi="Garamond"/>
          <w:sz w:val="22"/>
          <w:szCs w:val="20"/>
        </w:rPr>
        <w:t>-</w:t>
      </w:r>
      <w:r w:rsidR="001019F3">
        <w:rPr>
          <w:rFonts w:ascii="Garamond" w:hAnsi="Garamond"/>
          <w:bCs/>
          <w:sz w:val="22"/>
          <w:szCs w:val="20"/>
        </w:rPr>
        <w:t xml:space="preserve">10, OS </w:t>
      </w:r>
      <w:r w:rsidR="008E1FB1">
        <w:rPr>
          <w:rFonts w:ascii="Garamond" w:hAnsi="Garamond"/>
          <w:bCs/>
          <w:sz w:val="22"/>
          <w:szCs w:val="20"/>
        </w:rPr>
        <w:t>X 10.12.4</w:t>
      </w:r>
    </w:p>
    <w:p w14:paraId="00D8BB6D" w14:textId="77777777" w:rsidR="004D05F6" w:rsidRPr="001617E9" w:rsidRDefault="004D05F6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Storage</w:t>
      </w:r>
      <w:r w:rsidRPr="001617E9">
        <w:rPr>
          <w:rFonts w:ascii="Garamond" w:hAnsi="Garamond"/>
          <w:sz w:val="22"/>
        </w:rPr>
        <w:t xml:space="preserve">: IBM </w:t>
      </w:r>
      <w:r>
        <w:rPr>
          <w:rFonts w:ascii="Garamond" w:hAnsi="Garamond"/>
          <w:sz w:val="22"/>
        </w:rPr>
        <w:t xml:space="preserve">SSA, </w:t>
      </w:r>
      <w:r w:rsidRPr="001617E9">
        <w:rPr>
          <w:rFonts w:ascii="Garamond" w:hAnsi="Garamond"/>
          <w:sz w:val="22"/>
        </w:rPr>
        <w:t>ESS (Shark)</w:t>
      </w:r>
      <w:r>
        <w:rPr>
          <w:rFonts w:ascii="Garamond" w:hAnsi="Garamond"/>
          <w:sz w:val="22"/>
        </w:rPr>
        <w:t xml:space="preserve">, Tivoli </w:t>
      </w:r>
      <w:proofErr w:type="gramStart"/>
      <w:r>
        <w:rPr>
          <w:rFonts w:ascii="Garamond" w:hAnsi="Garamond"/>
          <w:sz w:val="22"/>
        </w:rPr>
        <w:t>TSM,</w:t>
      </w:r>
      <w:r w:rsidRPr="001617E9">
        <w:rPr>
          <w:rFonts w:ascii="Garamond" w:hAnsi="Garamond"/>
          <w:bCs/>
          <w:sz w:val="22"/>
          <w:szCs w:val="20"/>
        </w:rPr>
        <w:t xml:space="preserve"> </w:t>
      </w:r>
      <w:r w:rsidR="00D4127A">
        <w:rPr>
          <w:rFonts w:ascii="Garamond" w:hAnsi="Garamond"/>
          <w:bCs/>
          <w:sz w:val="22"/>
          <w:szCs w:val="20"/>
        </w:rPr>
        <w:t xml:space="preserve"> Hitachi</w:t>
      </w:r>
      <w:proofErr w:type="gramEnd"/>
      <w:r w:rsidR="00D4127A">
        <w:rPr>
          <w:rFonts w:ascii="Garamond" w:hAnsi="Garamond"/>
          <w:bCs/>
          <w:sz w:val="22"/>
          <w:szCs w:val="20"/>
        </w:rPr>
        <w:t xml:space="preserve"> </w:t>
      </w:r>
      <w:r w:rsidR="00E02256">
        <w:rPr>
          <w:rFonts w:ascii="Garamond" w:hAnsi="Garamond"/>
          <w:bCs/>
          <w:sz w:val="22"/>
          <w:szCs w:val="20"/>
        </w:rPr>
        <w:t xml:space="preserve">Commvault, </w:t>
      </w:r>
      <w:r w:rsidRPr="001617E9">
        <w:rPr>
          <w:rFonts w:ascii="Garamond" w:hAnsi="Garamond"/>
          <w:bCs/>
          <w:sz w:val="22"/>
          <w:szCs w:val="20"/>
        </w:rPr>
        <w:t>NFS, AFS,</w:t>
      </w:r>
      <w:r w:rsidRPr="001617E9">
        <w:rPr>
          <w:rFonts w:ascii="Garamond" w:hAnsi="Garamond"/>
          <w:sz w:val="22"/>
          <w:szCs w:val="20"/>
        </w:rPr>
        <w:t xml:space="preserve"> </w:t>
      </w:r>
      <w:r w:rsidRPr="001617E9">
        <w:rPr>
          <w:rFonts w:ascii="Garamond" w:hAnsi="Garamond"/>
          <w:bCs/>
          <w:sz w:val="22"/>
          <w:szCs w:val="20"/>
        </w:rPr>
        <w:t>DFS</w:t>
      </w:r>
      <w:r w:rsidRPr="001617E9">
        <w:rPr>
          <w:rFonts w:ascii="Garamond" w:hAnsi="Garamond"/>
          <w:sz w:val="22"/>
          <w:szCs w:val="20"/>
        </w:rPr>
        <w:t>, GPFS</w:t>
      </w:r>
    </w:p>
    <w:p w14:paraId="159AEF29" w14:textId="77777777" w:rsidR="004D05F6" w:rsidRPr="001617E9" w:rsidRDefault="004D05F6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RDBMS:</w:t>
      </w:r>
      <w:r w:rsidRPr="001617E9">
        <w:rPr>
          <w:rFonts w:ascii="Garamond" w:hAnsi="Garamond"/>
          <w:bCs/>
          <w:i/>
          <w:iCs/>
          <w:sz w:val="22"/>
          <w:szCs w:val="20"/>
        </w:rPr>
        <w:t xml:space="preserve"> </w:t>
      </w:r>
      <w:proofErr w:type="spellStart"/>
      <w:r w:rsidR="00BC4CE4">
        <w:rPr>
          <w:rFonts w:ascii="Garamond" w:hAnsi="Garamond"/>
          <w:bCs/>
          <w:i/>
          <w:iCs/>
          <w:sz w:val="22"/>
          <w:szCs w:val="20"/>
        </w:rPr>
        <w:t>MariaDB</w:t>
      </w:r>
      <w:proofErr w:type="spellEnd"/>
      <w:r w:rsidR="00BC4CE4">
        <w:rPr>
          <w:rFonts w:ascii="Garamond" w:hAnsi="Garamond"/>
          <w:bCs/>
          <w:i/>
          <w:iCs/>
          <w:sz w:val="22"/>
          <w:szCs w:val="20"/>
        </w:rPr>
        <w:t xml:space="preserve"> 10.1/MySQL 5.x, </w:t>
      </w:r>
      <w:r>
        <w:rPr>
          <w:rFonts w:ascii="Garamond" w:hAnsi="Garamond"/>
          <w:bCs/>
          <w:sz w:val="22"/>
          <w:szCs w:val="20"/>
        </w:rPr>
        <w:t>DB2 2.2-</w:t>
      </w:r>
      <w:r w:rsidR="003A2EB2">
        <w:rPr>
          <w:rFonts w:ascii="Garamond" w:hAnsi="Garamond"/>
          <w:bCs/>
          <w:sz w:val="22"/>
          <w:szCs w:val="20"/>
        </w:rPr>
        <w:t>10.1</w:t>
      </w:r>
      <w:r>
        <w:rPr>
          <w:rFonts w:ascii="Garamond" w:hAnsi="Garamond"/>
          <w:bCs/>
          <w:sz w:val="22"/>
          <w:szCs w:val="20"/>
        </w:rPr>
        <w:t xml:space="preserve">, </w:t>
      </w:r>
      <w:r w:rsidRPr="001617E9">
        <w:rPr>
          <w:rFonts w:ascii="Garamond" w:hAnsi="Garamond"/>
          <w:bCs/>
          <w:i/>
          <w:iCs/>
          <w:sz w:val="22"/>
          <w:szCs w:val="20"/>
        </w:rPr>
        <w:t>Sybase 11.1</w:t>
      </w:r>
      <w:r w:rsidRPr="001617E9">
        <w:rPr>
          <w:rFonts w:ascii="Garamond" w:hAnsi="Garamond"/>
          <w:sz w:val="22"/>
          <w:szCs w:val="20"/>
        </w:rPr>
        <w:t xml:space="preserve">, </w:t>
      </w:r>
      <w:r w:rsidRPr="001617E9">
        <w:rPr>
          <w:rFonts w:ascii="Garamond" w:hAnsi="Garamond"/>
          <w:bCs/>
          <w:sz w:val="22"/>
          <w:szCs w:val="20"/>
        </w:rPr>
        <w:t>Oracle 8i, MySQL</w:t>
      </w:r>
      <w:r w:rsidR="00EE1F08">
        <w:rPr>
          <w:rFonts w:ascii="Garamond" w:hAnsi="Garamond"/>
          <w:bCs/>
          <w:sz w:val="22"/>
          <w:szCs w:val="20"/>
        </w:rPr>
        <w:t>, SQL Server 2008</w:t>
      </w:r>
      <w:r w:rsidR="001019F3">
        <w:rPr>
          <w:rFonts w:ascii="Garamond" w:hAnsi="Garamond"/>
          <w:bCs/>
          <w:sz w:val="22"/>
          <w:szCs w:val="20"/>
        </w:rPr>
        <w:t>/2012</w:t>
      </w:r>
    </w:p>
    <w:p w14:paraId="73D5B1F6" w14:textId="77777777" w:rsidR="004D05F6" w:rsidRPr="008E1FB1" w:rsidRDefault="004D05F6" w:rsidP="008E1FB1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CRM: </w:t>
      </w:r>
      <w:r w:rsidRPr="001617E9">
        <w:rPr>
          <w:rFonts w:ascii="Garamond" w:hAnsi="Garamond"/>
          <w:bCs/>
          <w:sz w:val="22"/>
          <w:szCs w:val="20"/>
        </w:rPr>
        <w:t>Siebel Call Center/Marketing:  7.0.4</w:t>
      </w:r>
      <w:r w:rsidRPr="001617E9">
        <w:rPr>
          <w:rFonts w:ascii="Garamond" w:hAnsi="Garamond"/>
          <w:bCs/>
          <w:sz w:val="22"/>
        </w:rPr>
        <w:t xml:space="preserve"> </w:t>
      </w:r>
      <w:r w:rsidRPr="001617E9">
        <w:rPr>
          <w:rFonts w:ascii="Garamond" w:hAnsi="Garamond"/>
          <w:sz w:val="22"/>
        </w:rPr>
        <w:t>EAI, EIM</w:t>
      </w:r>
      <w:r w:rsidRPr="001617E9">
        <w:rPr>
          <w:rFonts w:ascii="Garamond" w:hAnsi="Garamond"/>
          <w:bCs/>
          <w:sz w:val="22"/>
        </w:rPr>
        <w:t xml:space="preserve"> Actuate (Version 4-5)</w:t>
      </w:r>
    </w:p>
    <w:p w14:paraId="68192D4D" w14:textId="77777777" w:rsidR="006060B9" w:rsidRPr="006060B9" w:rsidRDefault="006D2245" w:rsidP="006060B9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Microsoft </w:t>
      </w:r>
      <w:r w:rsidR="00886A8F">
        <w:rPr>
          <w:rFonts w:ascii="Garamond" w:hAnsi="Garamond"/>
          <w:bCs/>
          <w:sz w:val="22"/>
        </w:rPr>
        <w:t>System Center 2012</w:t>
      </w:r>
      <w:r w:rsidR="005D1805">
        <w:rPr>
          <w:rFonts w:ascii="Garamond" w:hAnsi="Garamond"/>
          <w:bCs/>
          <w:sz w:val="22"/>
        </w:rPr>
        <w:t xml:space="preserve"> R2</w:t>
      </w:r>
    </w:p>
    <w:p w14:paraId="28EBE008" w14:textId="77777777" w:rsidR="004D05F6" w:rsidRPr="00D85E3F" w:rsidRDefault="004D05F6" w:rsidP="004D05F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</w:rPr>
        <w:t xml:space="preserve">Virtualization: VMWare ESX, </w:t>
      </w:r>
      <w:r w:rsidR="00893A00">
        <w:rPr>
          <w:rFonts w:ascii="Garamond" w:hAnsi="Garamond"/>
          <w:bCs/>
          <w:sz w:val="22"/>
        </w:rPr>
        <w:t xml:space="preserve">Xen, </w:t>
      </w:r>
      <w:r w:rsidRPr="001617E9">
        <w:rPr>
          <w:rFonts w:ascii="Garamond" w:hAnsi="Garamond"/>
          <w:bCs/>
          <w:sz w:val="22"/>
        </w:rPr>
        <w:t>zLinux</w:t>
      </w:r>
      <w:r w:rsidR="00B6107E">
        <w:rPr>
          <w:rFonts w:ascii="Garamond" w:hAnsi="Garamond"/>
          <w:bCs/>
          <w:sz w:val="22"/>
        </w:rPr>
        <w:t>,</w:t>
      </w:r>
      <w:r w:rsidRPr="001617E9">
        <w:rPr>
          <w:rFonts w:ascii="Garamond" w:hAnsi="Garamond"/>
          <w:bCs/>
          <w:sz w:val="22"/>
        </w:rPr>
        <w:t xml:space="preserve"> </w:t>
      </w:r>
      <w:r w:rsidR="00893A00">
        <w:rPr>
          <w:rFonts w:ascii="Garamond" w:hAnsi="Garamond"/>
          <w:bCs/>
          <w:sz w:val="22"/>
        </w:rPr>
        <w:t xml:space="preserve">and </w:t>
      </w:r>
      <w:proofErr w:type="spellStart"/>
      <w:r w:rsidR="00893A00">
        <w:rPr>
          <w:rFonts w:ascii="Garamond" w:hAnsi="Garamond"/>
          <w:bCs/>
          <w:sz w:val="22"/>
        </w:rPr>
        <w:t>VirtualBox</w:t>
      </w:r>
      <w:proofErr w:type="spellEnd"/>
      <w:r w:rsidR="00B6107E">
        <w:rPr>
          <w:rFonts w:ascii="Garamond" w:hAnsi="Garamond"/>
          <w:bCs/>
          <w:sz w:val="22"/>
        </w:rPr>
        <w:t xml:space="preserve">, </w:t>
      </w:r>
      <w:r w:rsidR="001D6EAF">
        <w:rPr>
          <w:rFonts w:ascii="Garamond" w:hAnsi="Garamond"/>
          <w:bCs/>
          <w:sz w:val="22"/>
        </w:rPr>
        <w:t xml:space="preserve">AIX </w:t>
      </w:r>
      <w:r w:rsidR="00B6107E">
        <w:rPr>
          <w:rFonts w:ascii="Garamond" w:hAnsi="Garamond"/>
          <w:bCs/>
          <w:sz w:val="22"/>
        </w:rPr>
        <w:t>LPARS</w:t>
      </w:r>
      <w:r w:rsidR="00617417">
        <w:rPr>
          <w:rFonts w:ascii="Garamond" w:hAnsi="Garamond"/>
          <w:bCs/>
          <w:sz w:val="22"/>
        </w:rPr>
        <w:t>, HyperV</w:t>
      </w:r>
    </w:p>
    <w:p w14:paraId="7BFE4C73" w14:textId="77777777" w:rsidR="00D85E3F" w:rsidRPr="008E1FB1" w:rsidRDefault="00D85E3F" w:rsidP="008E1FB1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Reporting: </w:t>
      </w:r>
      <w:r w:rsidR="00732622">
        <w:rPr>
          <w:rFonts w:ascii="Garamond" w:hAnsi="Garamond"/>
          <w:bCs/>
          <w:sz w:val="22"/>
        </w:rPr>
        <w:t xml:space="preserve"> </w:t>
      </w:r>
      <w:r w:rsidR="008E1FB1">
        <w:rPr>
          <w:rFonts w:ascii="Garamond" w:hAnsi="Garamond"/>
          <w:bCs/>
          <w:sz w:val="22"/>
        </w:rPr>
        <w:t xml:space="preserve">Grafana, Graphite, </w:t>
      </w:r>
      <w:r w:rsidR="004C7ED6">
        <w:rPr>
          <w:rFonts w:ascii="Garamond" w:hAnsi="Garamond"/>
          <w:bCs/>
          <w:sz w:val="22"/>
        </w:rPr>
        <w:t xml:space="preserve">Cognos 8-10.2, </w:t>
      </w:r>
      <w:r w:rsidR="008E1FB1">
        <w:rPr>
          <w:rFonts w:ascii="Garamond" w:hAnsi="Garamond"/>
          <w:bCs/>
          <w:sz w:val="22"/>
        </w:rPr>
        <w:t xml:space="preserve">BIRT (Actuate), </w:t>
      </w:r>
      <w:r w:rsidR="00732622" w:rsidRPr="008E1FB1">
        <w:rPr>
          <w:rFonts w:ascii="Garamond" w:hAnsi="Garamond"/>
          <w:bCs/>
          <w:sz w:val="22"/>
        </w:rPr>
        <w:t xml:space="preserve">Crystal Reports, </w:t>
      </w:r>
      <w:r w:rsidRPr="008E1FB1">
        <w:rPr>
          <w:rFonts w:ascii="Garamond" w:hAnsi="Garamond"/>
          <w:bCs/>
          <w:sz w:val="22"/>
        </w:rPr>
        <w:t>BIRT</w:t>
      </w:r>
    </w:p>
    <w:p w14:paraId="65C7C4CC" w14:textId="77777777" w:rsidR="004D05F6" w:rsidRDefault="004D05F6">
      <w:pPr>
        <w:pStyle w:val="Heading4"/>
        <w:rPr>
          <w:rFonts w:ascii="Garamond" w:hAnsi="Garamond" w:cs="Times New Roman"/>
          <w:b w:val="0"/>
          <w:bCs w:val="0"/>
          <w:szCs w:val="20"/>
        </w:rPr>
      </w:pPr>
      <w:r>
        <w:rPr>
          <w:rFonts w:ascii="Garamond" w:hAnsi="Garamond" w:cs="Times New Roman"/>
          <w:b w:val="0"/>
          <w:bCs w:val="0"/>
          <w:szCs w:val="20"/>
        </w:rPr>
        <w:t>PROGRAMMING SHELLS</w:t>
      </w:r>
      <w:r w:rsidRPr="00380402">
        <w:rPr>
          <w:rFonts w:ascii="Garamond" w:hAnsi="Garamond"/>
        </w:rPr>
        <w:pict w14:anchorId="00408A23">
          <v:rect id="_x0000_i1026" style="width:441pt;height:1pt" o:hrstd="t" o:hrnoshade="t" o:hr="t" fillcolor="black" stroked="f"/>
        </w:pict>
      </w:r>
    </w:p>
    <w:p w14:paraId="3BD5AB0A" w14:textId="77777777" w:rsidR="004D05F6" w:rsidRPr="001617E9" w:rsidRDefault="004D05F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Shells:</w:t>
      </w:r>
      <w:r w:rsidR="003725DB">
        <w:rPr>
          <w:rFonts w:ascii="Garamond" w:hAnsi="Garamond"/>
          <w:sz w:val="22"/>
          <w:szCs w:val="20"/>
        </w:rPr>
        <w:t xml:space="preserve"> Korn, Bash, Bourne, and C</w:t>
      </w:r>
    </w:p>
    <w:p w14:paraId="0F0F6BD0" w14:textId="77777777" w:rsidR="004D05F6" w:rsidRPr="001617E9" w:rsidRDefault="004D05F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 xml:space="preserve">Scripting: </w:t>
      </w:r>
      <w:r w:rsidR="003725DB">
        <w:rPr>
          <w:rFonts w:ascii="Garamond" w:hAnsi="Garamond"/>
          <w:bCs/>
          <w:sz w:val="22"/>
          <w:szCs w:val="20"/>
        </w:rPr>
        <w:t xml:space="preserve">Python, </w:t>
      </w:r>
      <w:r w:rsidR="00372280">
        <w:rPr>
          <w:rFonts w:ascii="Garamond" w:hAnsi="Garamond"/>
          <w:sz w:val="22"/>
          <w:szCs w:val="20"/>
        </w:rPr>
        <w:t xml:space="preserve">Korn, </w:t>
      </w:r>
      <w:r w:rsidRPr="001617E9">
        <w:rPr>
          <w:rFonts w:ascii="Garamond" w:hAnsi="Garamond"/>
          <w:sz w:val="22"/>
          <w:szCs w:val="20"/>
        </w:rPr>
        <w:t>Perl</w:t>
      </w:r>
      <w:r w:rsidR="00372280">
        <w:rPr>
          <w:rFonts w:ascii="Garamond" w:hAnsi="Garamond"/>
          <w:sz w:val="22"/>
          <w:szCs w:val="20"/>
        </w:rPr>
        <w:t>, PowerShell</w:t>
      </w:r>
    </w:p>
    <w:p w14:paraId="5DA7C17C" w14:textId="77777777" w:rsidR="004D05F6" w:rsidRDefault="004D05F6">
      <w:pPr>
        <w:pStyle w:val="Heading4"/>
        <w:rPr>
          <w:rFonts w:ascii="Garamond" w:hAnsi="Garamond"/>
          <w:b w:val="0"/>
          <w:bCs w:val="0"/>
        </w:rPr>
      </w:pPr>
      <w:r>
        <w:rPr>
          <w:rFonts w:ascii="Garamond" w:hAnsi="Garamond"/>
          <w:b w:val="0"/>
          <w:bCs w:val="0"/>
        </w:rPr>
        <w:t xml:space="preserve">PROFESSIONAL EXPERIENCE </w:t>
      </w:r>
      <w:r w:rsidRPr="00380402">
        <w:rPr>
          <w:rFonts w:ascii="Garamond" w:hAnsi="Garamond"/>
        </w:rPr>
        <w:pict w14:anchorId="470015FD">
          <v:rect id="_x0000_i1027" style="width:441pt;height:1pt" o:hrstd="t" o:hrnoshade="t" o:hr="t" fillcolor="black" stroked="f"/>
        </w:pict>
      </w:r>
    </w:p>
    <w:p w14:paraId="07B6915C" w14:textId="5A96D0BD" w:rsidR="004D05F6" w:rsidRPr="00C1663D" w:rsidRDefault="007C7CEA" w:rsidP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2006-June 2017</w:t>
      </w:r>
      <w:r w:rsidR="004D05F6">
        <w:rPr>
          <w:rFonts w:ascii="Garamond" w:hAnsi="Garamond"/>
          <w:bCs/>
          <w:sz w:val="22"/>
        </w:rPr>
        <w:t xml:space="preserve"> </w:t>
      </w:r>
      <w:r w:rsidR="004D05F6" w:rsidRPr="00C1663D">
        <w:rPr>
          <w:rFonts w:ascii="Garamond" w:hAnsi="Garamond"/>
          <w:bCs/>
          <w:sz w:val="22"/>
        </w:rPr>
        <w:t xml:space="preserve">NY State Office </w:t>
      </w:r>
      <w:r w:rsidR="004554DC" w:rsidRPr="00C1663D">
        <w:rPr>
          <w:rFonts w:ascii="Garamond" w:hAnsi="Garamond"/>
          <w:bCs/>
          <w:sz w:val="22"/>
        </w:rPr>
        <w:t>for</w:t>
      </w:r>
      <w:r w:rsidR="004D05F6" w:rsidRPr="00C1663D">
        <w:rPr>
          <w:rFonts w:ascii="Garamond" w:hAnsi="Garamond"/>
          <w:bCs/>
          <w:sz w:val="22"/>
        </w:rPr>
        <w:t xml:space="preserve"> Technology</w:t>
      </w:r>
      <w:r>
        <w:rPr>
          <w:rFonts w:ascii="Garamond" w:hAnsi="Garamond"/>
          <w:bCs/>
          <w:sz w:val="22"/>
        </w:rPr>
        <w:t>/</w:t>
      </w:r>
      <w:r w:rsidR="00F9163B" w:rsidRPr="00C1663D">
        <w:rPr>
          <w:rFonts w:ascii="Garamond" w:hAnsi="Garamond"/>
          <w:bCs/>
          <w:sz w:val="22"/>
        </w:rPr>
        <w:t>Office of Information Technology Services</w:t>
      </w:r>
    </w:p>
    <w:p w14:paraId="01F32BB3" w14:textId="77777777" w:rsidR="004D05F6" w:rsidRDefault="004D05F6" w:rsidP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Per</w:t>
      </w:r>
      <w:r w:rsidR="000B65B2">
        <w:rPr>
          <w:rFonts w:ascii="Garamond" w:hAnsi="Garamond"/>
          <w:bCs/>
          <w:sz w:val="22"/>
        </w:rPr>
        <w:t>formance and Capacity Planning/</w:t>
      </w:r>
      <w:r>
        <w:rPr>
          <w:rFonts w:ascii="Garamond" w:hAnsi="Garamond"/>
          <w:bCs/>
          <w:sz w:val="22"/>
        </w:rPr>
        <w:t>Infrastructure Architecture</w:t>
      </w:r>
      <w:r w:rsidR="00A52167">
        <w:rPr>
          <w:rFonts w:ascii="Garamond" w:hAnsi="Garamond"/>
          <w:bCs/>
          <w:sz w:val="22"/>
        </w:rPr>
        <w:t>/ Technical Architect</w:t>
      </w:r>
      <w:r w:rsidR="000B65B2">
        <w:rPr>
          <w:rFonts w:ascii="Garamond" w:hAnsi="Garamond"/>
          <w:bCs/>
          <w:sz w:val="22"/>
        </w:rPr>
        <w:t xml:space="preserve"> and </w:t>
      </w:r>
      <w:r w:rsidR="00EE1F08">
        <w:rPr>
          <w:rFonts w:ascii="Garamond" w:hAnsi="Garamond"/>
          <w:bCs/>
          <w:sz w:val="22"/>
        </w:rPr>
        <w:t>ITM</w:t>
      </w:r>
      <w:r w:rsidR="003253CD">
        <w:rPr>
          <w:rFonts w:ascii="Garamond" w:hAnsi="Garamond"/>
          <w:bCs/>
          <w:sz w:val="22"/>
        </w:rPr>
        <w:t xml:space="preserve"> 6 Specialist</w:t>
      </w:r>
    </w:p>
    <w:p w14:paraId="68E02B1F" w14:textId="77777777" w:rsidR="003B66CC" w:rsidRDefault="003B66CC" w:rsidP="003B66CC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Solution OSS monitoring stack to replace legacy monitoring platforms.</w:t>
      </w:r>
    </w:p>
    <w:p w14:paraId="7AE32DD6" w14:textId="77777777" w:rsidR="004D05F6" w:rsidRPr="000672EE" w:rsidRDefault="004D05F6" w:rsidP="004D05F6"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Diagnose and </w:t>
      </w:r>
      <w:r w:rsidR="00D85E3F">
        <w:rPr>
          <w:rFonts w:ascii="Garamond" w:hAnsi="Garamond"/>
          <w:bCs/>
          <w:sz w:val="22"/>
        </w:rPr>
        <w:t xml:space="preserve">recommend </w:t>
      </w:r>
      <w:r>
        <w:rPr>
          <w:rFonts w:ascii="Garamond" w:hAnsi="Garamond"/>
          <w:bCs/>
          <w:sz w:val="22"/>
        </w:rPr>
        <w:t>fix</w:t>
      </w:r>
      <w:r w:rsidR="00D85E3F">
        <w:rPr>
          <w:rFonts w:ascii="Garamond" w:hAnsi="Garamond"/>
          <w:bCs/>
          <w:sz w:val="22"/>
        </w:rPr>
        <w:t>es</w:t>
      </w:r>
      <w:r>
        <w:rPr>
          <w:rFonts w:ascii="Garamond" w:hAnsi="Garamond"/>
          <w:bCs/>
          <w:sz w:val="22"/>
        </w:rPr>
        <w:t xml:space="preserve"> </w:t>
      </w:r>
      <w:r w:rsidR="00D85E3F">
        <w:rPr>
          <w:rFonts w:ascii="Garamond" w:hAnsi="Garamond"/>
          <w:bCs/>
          <w:sz w:val="22"/>
        </w:rPr>
        <w:t xml:space="preserve">for system and </w:t>
      </w:r>
      <w:r>
        <w:rPr>
          <w:rFonts w:ascii="Garamond" w:hAnsi="Garamond"/>
          <w:bCs/>
          <w:sz w:val="22"/>
        </w:rPr>
        <w:t>application performance issues in the NYS infrastructure</w:t>
      </w:r>
      <w:r w:rsidR="00D85E3F">
        <w:rPr>
          <w:rFonts w:ascii="Garamond" w:hAnsi="Garamond"/>
          <w:bCs/>
          <w:sz w:val="22"/>
        </w:rPr>
        <w:t>. Maintain tools for visualization and reporting.</w:t>
      </w:r>
    </w:p>
    <w:p w14:paraId="786258F5" w14:textId="77777777" w:rsidR="004D05F6" w:rsidRPr="00300E13" w:rsidRDefault="00EE1F08" w:rsidP="004D05F6"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Architecture, </w:t>
      </w:r>
      <w:r w:rsidR="004D05F6">
        <w:rPr>
          <w:rFonts w:ascii="Garamond" w:hAnsi="Garamond"/>
          <w:bCs/>
          <w:sz w:val="22"/>
        </w:rPr>
        <w:t>Implementation a</w:t>
      </w:r>
      <w:r>
        <w:rPr>
          <w:rFonts w:ascii="Garamond" w:hAnsi="Garamond"/>
          <w:bCs/>
          <w:sz w:val="22"/>
        </w:rPr>
        <w:t>nd Support of Tivoli ITM 6.1</w:t>
      </w:r>
      <w:r w:rsidR="006D2245">
        <w:rPr>
          <w:rFonts w:ascii="Garamond" w:hAnsi="Garamond"/>
          <w:bCs/>
          <w:sz w:val="22"/>
        </w:rPr>
        <w:t>-</w:t>
      </w:r>
      <w:r w:rsidR="00E02256">
        <w:rPr>
          <w:rFonts w:ascii="Garamond" w:hAnsi="Garamond"/>
          <w:bCs/>
          <w:sz w:val="22"/>
        </w:rPr>
        <w:t>6.3.3</w:t>
      </w:r>
      <w:r w:rsidR="00207C0E">
        <w:rPr>
          <w:rFonts w:ascii="Garamond" w:hAnsi="Garamond"/>
          <w:bCs/>
          <w:sz w:val="22"/>
        </w:rPr>
        <w:t xml:space="preserve"> </w:t>
      </w:r>
    </w:p>
    <w:p w14:paraId="6FFBB6B2" w14:textId="77777777" w:rsidR="004D05F6" w:rsidRPr="001617E9" w:rsidRDefault="00135DF2" w:rsidP="004D05F6"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DB2 Support/</w:t>
      </w:r>
      <w:r w:rsidR="00207C0E">
        <w:rPr>
          <w:rFonts w:ascii="Garamond" w:hAnsi="Garamond"/>
          <w:bCs/>
          <w:sz w:val="22"/>
        </w:rPr>
        <w:t>DB2 DB Migration/</w:t>
      </w:r>
      <w:r>
        <w:rPr>
          <w:rFonts w:ascii="Garamond" w:hAnsi="Garamond"/>
          <w:bCs/>
          <w:sz w:val="22"/>
        </w:rPr>
        <w:t>T</w:t>
      </w:r>
      <w:r w:rsidR="00D85E3F">
        <w:rPr>
          <w:rFonts w:ascii="Garamond" w:hAnsi="Garamond"/>
          <w:bCs/>
          <w:sz w:val="22"/>
        </w:rPr>
        <w:t>ivoli Data Warehouse/</w:t>
      </w:r>
      <w:r w:rsidR="003A5225">
        <w:rPr>
          <w:rFonts w:ascii="Garamond" w:hAnsi="Garamond"/>
          <w:bCs/>
          <w:sz w:val="22"/>
        </w:rPr>
        <w:t>TCR/</w:t>
      </w:r>
      <w:r w:rsidR="00D22E41">
        <w:rPr>
          <w:rFonts w:ascii="Garamond" w:hAnsi="Garamond"/>
          <w:bCs/>
          <w:sz w:val="22"/>
        </w:rPr>
        <w:t xml:space="preserve">Eclipse and </w:t>
      </w:r>
      <w:r w:rsidR="004D05F6">
        <w:rPr>
          <w:rFonts w:ascii="Garamond" w:hAnsi="Garamond"/>
          <w:bCs/>
          <w:sz w:val="22"/>
        </w:rPr>
        <w:t>BIRT,</w:t>
      </w:r>
      <w:r w:rsidR="00D85E3F">
        <w:rPr>
          <w:rFonts w:ascii="Garamond" w:hAnsi="Garamond"/>
          <w:bCs/>
          <w:sz w:val="22"/>
        </w:rPr>
        <w:t xml:space="preserve"> Cognos </w:t>
      </w:r>
      <w:r w:rsidR="004D05F6">
        <w:rPr>
          <w:rFonts w:ascii="Garamond" w:hAnsi="Garamond"/>
          <w:bCs/>
          <w:sz w:val="22"/>
        </w:rPr>
        <w:t>and data collection</w:t>
      </w:r>
    </w:p>
    <w:p w14:paraId="269CC912" w14:textId="77777777" w:rsidR="004D05F6" w:rsidRDefault="004D05F6" w:rsidP="004D05F6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Bu</w:t>
      </w:r>
      <w:r w:rsidR="000A68D8">
        <w:rPr>
          <w:rFonts w:ascii="Garamond" w:hAnsi="Garamond"/>
          <w:bCs/>
          <w:sz w:val="22"/>
        </w:rPr>
        <w:t>ild Performance Key Indicators/</w:t>
      </w:r>
      <w:r>
        <w:rPr>
          <w:rFonts w:ascii="Garamond" w:hAnsi="Garamond"/>
          <w:bCs/>
          <w:sz w:val="22"/>
        </w:rPr>
        <w:t>Standardize Performance criteria and documentation</w:t>
      </w:r>
    </w:p>
    <w:p w14:paraId="67DA7B7F" w14:textId="77777777" w:rsidR="004D05F6" w:rsidRDefault="004D05F6">
      <w:pPr>
        <w:rPr>
          <w:rFonts w:ascii="Garamond" w:hAnsi="Garamond"/>
          <w:bCs/>
          <w:sz w:val="22"/>
        </w:rPr>
      </w:pPr>
    </w:p>
    <w:p w14:paraId="43C0ADAC" w14:textId="77777777" w:rsidR="004D05F6" w:rsidRDefault="00F26C29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br w:type="page"/>
      </w:r>
      <w:r w:rsidR="004D05F6">
        <w:rPr>
          <w:rFonts w:ascii="Garamond" w:hAnsi="Garamond"/>
          <w:bCs/>
          <w:sz w:val="22"/>
        </w:rPr>
        <w:lastRenderedPageBreak/>
        <w:t xml:space="preserve">June 2005-September 2007 </w:t>
      </w:r>
      <w:r w:rsidR="004D05F6" w:rsidRPr="003A0E48">
        <w:rPr>
          <w:rFonts w:ascii="Garamond" w:hAnsi="Garamond"/>
          <w:bCs/>
          <w:i/>
          <w:sz w:val="22"/>
        </w:rPr>
        <w:t>Endicott Interconnect, Endicott, New York</w:t>
      </w:r>
    </w:p>
    <w:p w14:paraId="51D386F6" w14:textId="77777777" w:rsidR="004D05F6" w:rsidRDefault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14:paraId="3AED5F4A" w14:textId="77777777" w:rsidR="004D05F6" w:rsidRDefault="001C4399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</w:t>
      </w:r>
      <w:r w:rsidR="004D05F6">
        <w:rPr>
          <w:rFonts w:ascii="Garamond" w:hAnsi="Garamond"/>
          <w:bCs/>
          <w:sz w:val="22"/>
        </w:rPr>
        <w:t xml:space="preserve">R/3 and BW landscapes </w:t>
      </w:r>
    </w:p>
    <w:p w14:paraId="3F6D5E25" w14:textId="77777777" w:rsidR="004D05F6" w:rsidRDefault="004D05F6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support.</w:t>
      </w:r>
    </w:p>
    <w:p w14:paraId="61C1771F" w14:textId="77777777" w:rsidR="004D05F6" w:rsidRDefault="004D05F6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Knowledge transfer for new </w:t>
      </w:r>
      <w:r w:rsidR="00135DF2">
        <w:rPr>
          <w:rFonts w:ascii="Garamond" w:hAnsi="Garamond"/>
          <w:bCs/>
          <w:sz w:val="22"/>
        </w:rPr>
        <w:t xml:space="preserve">SAP </w:t>
      </w:r>
      <w:r>
        <w:rPr>
          <w:rFonts w:ascii="Garamond" w:hAnsi="Garamond"/>
          <w:bCs/>
          <w:sz w:val="22"/>
        </w:rPr>
        <w:t>Basis Consultant</w:t>
      </w:r>
      <w:r w:rsidR="00C1663D">
        <w:rPr>
          <w:rFonts w:ascii="Garamond" w:hAnsi="Garamond"/>
          <w:bCs/>
          <w:sz w:val="22"/>
        </w:rPr>
        <w:t>.</w:t>
      </w:r>
    </w:p>
    <w:p w14:paraId="5603DD9E" w14:textId="77777777" w:rsidR="004D05F6" w:rsidRPr="001617E9" w:rsidRDefault="004D05F6" w:rsidP="004D05F6">
      <w:pPr>
        <w:numPr>
          <w:ilvl w:val="0"/>
          <w:numId w:val="7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Patches/Hotpacks,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>, Client Admin, Performance Monitoring/CCMS, Batch/Spool, EarlyWatch, Corrections/STMS, SAPGUI</w:t>
      </w:r>
    </w:p>
    <w:p w14:paraId="6D59CBD0" w14:textId="77777777" w:rsidR="00A52167" w:rsidRDefault="004D05F6" w:rsidP="00D22E41">
      <w:pPr>
        <w:numPr>
          <w:ilvl w:val="0"/>
          <w:numId w:val="7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archiving</w:t>
      </w:r>
    </w:p>
    <w:p w14:paraId="28ECED77" w14:textId="77777777" w:rsidR="00A52167" w:rsidRDefault="00A52167" w:rsidP="00A52167">
      <w:pPr>
        <w:ind w:left="360"/>
        <w:rPr>
          <w:rFonts w:ascii="Garamond" w:hAnsi="Garamond"/>
          <w:bCs/>
          <w:sz w:val="22"/>
        </w:rPr>
      </w:pPr>
    </w:p>
    <w:p w14:paraId="245EAE4C" w14:textId="77777777" w:rsidR="004D05F6" w:rsidRPr="00D22E41" w:rsidRDefault="004D05F6" w:rsidP="00A52167">
      <w:pPr>
        <w:ind w:left="360"/>
        <w:rPr>
          <w:rFonts w:ascii="Garamond" w:hAnsi="Garamond"/>
          <w:bCs/>
          <w:sz w:val="22"/>
        </w:rPr>
      </w:pPr>
      <w:r w:rsidRPr="00D22E41">
        <w:rPr>
          <w:rFonts w:ascii="Garamond" w:hAnsi="Garamond"/>
          <w:bCs/>
          <w:sz w:val="22"/>
        </w:rPr>
        <w:t>March 2004 - Present Creative Possibilities Inc. Various Clients</w:t>
      </w:r>
    </w:p>
    <w:p w14:paraId="5F5158B3" w14:textId="77777777" w:rsidR="004D05F6" w:rsidRDefault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SAP, AIX, Solaris, Linux, zLinux,</w:t>
      </w:r>
      <w:r w:rsidR="00D22E41">
        <w:rPr>
          <w:rFonts w:ascii="Garamond" w:hAnsi="Garamond"/>
          <w:bCs/>
          <w:sz w:val="22"/>
        </w:rPr>
        <w:t xml:space="preserve"> </w:t>
      </w:r>
      <w:proofErr w:type="spellStart"/>
      <w:r>
        <w:rPr>
          <w:rFonts w:ascii="Garamond" w:hAnsi="Garamond"/>
          <w:bCs/>
          <w:sz w:val="22"/>
        </w:rPr>
        <w:t>WinTel</w:t>
      </w:r>
      <w:proofErr w:type="spellEnd"/>
      <w:r>
        <w:rPr>
          <w:rFonts w:ascii="Garamond" w:hAnsi="Garamond"/>
          <w:bCs/>
          <w:sz w:val="22"/>
        </w:rPr>
        <w:t xml:space="preserve"> Server support, </w:t>
      </w:r>
      <w:r w:rsidR="00A52167">
        <w:rPr>
          <w:rFonts w:ascii="Garamond" w:hAnsi="Garamond"/>
          <w:bCs/>
          <w:sz w:val="22"/>
        </w:rPr>
        <w:t xml:space="preserve">IBM </w:t>
      </w:r>
      <w:r>
        <w:rPr>
          <w:rFonts w:ascii="Garamond" w:hAnsi="Garamond"/>
          <w:bCs/>
          <w:sz w:val="22"/>
        </w:rPr>
        <w:t xml:space="preserve">Content Manager, CommonStore, </w:t>
      </w:r>
      <w:r w:rsidR="00A52167">
        <w:rPr>
          <w:rFonts w:ascii="Garamond" w:hAnsi="Garamond"/>
          <w:bCs/>
          <w:sz w:val="22"/>
        </w:rPr>
        <w:t xml:space="preserve">IBM </w:t>
      </w:r>
      <w:r>
        <w:rPr>
          <w:rFonts w:ascii="Garamond" w:hAnsi="Garamond"/>
          <w:bCs/>
          <w:sz w:val="22"/>
        </w:rPr>
        <w:t>Websphere</w:t>
      </w:r>
    </w:p>
    <w:p w14:paraId="4EC4A29E" w14:textId="77777777" w:rsidR="004D05F6" w:rsidRDefault="004D05F6" w:rsidP="004D05F6">
      <w:pPr>
        <w:numPr>
          <w:ilvl w:val="0"/>
          <w:numId w:val="6"/>
        </w:numPr>
        <w:rPr>
          <w:rFonts w:ascii="Garamond" w:hAnsi="Garamond"/>
          <w:bCs/>
          <w:sz w:val="22"/>
        </w:rPr>
      </w:pPr>
      <w:proofErr w:type="spellStart"/>
      <w:r>
        <w:rPr>
          <w:rFonts w:ascii="Garamond" w:hAnsi="Garamond"/>
          <w:bCs/>
          <w:sz w:val="22"/>
        </w:rPr>
        <w:t>Dynax</w:t>
      </w:r>
      <w:proofErr w:type="spellEnd"/>
      <w:r>
        <w:rPr>
          <w:rFonts w:ascii="Garamond" w:hAnsi="Garamond"/>
          <w:bCs/>
          <w:sz w:val="22"/>
        </w:rPr>
        <w:t xml:space="preserve"> Inc,</w:t>
      </w:r>
      <w:r w:rsidRPr="00A95287">
        <w:rPr>
          <w:rFonts w:ascii="Garamond" w:hAnsi="Garamond"/>
          <w:bCs/>
          <w:sz w:val="22"/>
          <w:szCs w:val="22"/>
        </w:rPr>
        <w:t xml:space="preserve"> </w:t>
      </w:r>
      <w:r w:rsidRPr="00A95287">
        <w:rPr>
          <w:rFonts w:ascii="Garamond" w:hAnsi="Garamond" w:cs="Arial"/>
          <w:color w:val="000000"/>
          <w:sz w:val="22"/>
          <w:szCs w:val="22"/>
        </w:rPr>
        <w:t>New York, NY</w:t>
      </w:r>
    </w:p>
    <w:p w14:paraId="689F6E33" w14:textId="3FA73460" w:rsidR="004D05F6" w:rsidRDefault="004D05F6" w:rsidP="004D05F6">
      <w:pPr>
        <w:numPr>
          <w:ilvl w:val="0"/>
          <w:numId w:val="6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IBM/IGS Sub-</w:t>
      </w:r>
      <w:r w:rsidR="007C7CEA">
        <w:rPr>
          <w:rFonts w:ascii="Garamond" w:hAnsi="Garamond"/>
          <w:bCs/>
          <w:sz w:val="22"/>
        </w:rPr>
        <w:t>Tier</w:t>
      </w:r>
      <w:r>
        <w:rPr>
          <w:rFonts w:ascii="Garamond" w:hAnsi="Garamond"/>
          <w:bCs/>
          <w:sz w:val="22"/>
        </w:rPr>
        <w:t xml:space="preserve"> Supplier, BTX Inc, Hawthorne, New York</w:t>
      </w:r>
    </w:p>
    <w:p w14:paraId="47537C75" w14:textId="77777777" w:rsidR="004D05F6" w:rsidRDefault="004D05F6" w:rsidP="004D05F6">
      <w:pPr>
        <w:numPr>
          <w:ilvl w:val="0"/>
          <w:numId w:val="6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New York State, OGS IT backdrop contract</w:t>
      </w:r>
    </w:p>
    <w:p w14:paraId="68DA7DDA" w14:textId="77777777" w:rsidR="004D05F6" w:rsidRDefault="004D05F6">
      <w:pPr>
        <w:numPr>
          <w:ilvl w:val="0"/>
          <w:numId w:val="6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Robert Half, Endicott Interconnect, </w:t>
      </w:r>
      <w:proofErr w:type="spellStart"/>
      <w:r>
        <w:rPr>
          <w:rFonts w:ascii="Garamond" w:hAnsi="Garamond"/>
          <w:bCs/>
          <w:sz w:val="22"/>
        </w:rPr>
        <w:t>Koger</w:t>
      </w:r>
      <w:proofErr w:type="spellEnd"/>
      <w:r>
        <w:rPr>
          <w:rFonts w:ascii="Garamond" w:hAnsi="Garamond"/>
          <w:bCs/>
          <w:sz w:val="22"/>
        </w:rPr>
        <w:t xml:space="preserve">, </w:t>
      </w:r>
      <w:proofErr w:type="spellStart"/>
      <w:r>
        <w:rPr>
          <w:rFonts w:ascii="Garamond" w:hAnsi="Garamond"/>
          <w:bCs/>
          <w:sz w:val="22"/>
        </w:rPr>
        <w:t>BrainBench</w:t>
      </w:r>
      <w:proofErr w:type="spellEnd"/>
    </w:p>
    <w:p w14:paraId="211AFCDF" w14:textId="77777777" w:rsidR="00CB696D" w:rsidRDefault="00CB696D" w:rsidP="004D05F6">
      <w:pPr>
        <w:rPr>
          <w:rFonts w:ascii="Garamond" w:hAnsi="Garamond"/>
          <w:bCs/>
          <w:sz w:val="22"/>
        </w:rPr>
      </w:pPr>
    </w:p>
    <w:p w14:paraId="2363C756" w14:textId="77777777" w:rsidR="004D05F6" w:rsidRPr="001617E9" w:rsidRDefault="004D05F6" w:rsidP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2001 – </w:t>
      </w:r>
      <w:r>
        <w:rPr>
          <w:rFonts w:ascii="Garamond" w:hAnsi="Garamond"/>
          <w:bCs/>
          <w:sz w:val="22"/>
        </w:rPr>
        <w:t>March 2004</w:t>
      </w:r>
      <w:r w:rsidRPr="001617E9">
        <w:rPr>
          <w:rFonts w:ascii="Garamond" w:hAnsi="Garamond"/>
          <w:bCs/>
          <w:sz w:val="22"/>
        </w:rPr>
        <w:t xml:space="preserve"> IBM Global Services, Poughkeepsie,</w:t>
      </w:r>
      <w:r>
        <w:rPr>
          <w:rFonts w:ascii="Garamond" w:hAnsi="Garamond"/>
          <w:bCs/>
          <w:sz w:val="22"/>
        </w:rPr>
        <w:t xml:space="preserve"> </w:t>
      </w:r>
      <w:r w:rsidRPr="001617E9">
        <w:rPr>
          <w:rFonts w:ascii="Garamond" w:hAnsi="Garamond"/>
          <w:bCs/>
          <w:sz w:val="22"/>
        </w:rPr>
        <w:t xml:space="preserve">New York </w:t>
      </w:r>
    </w:p>
    <w:p w14:paraId="45E2FD4B" w14:textId="77777777" w:rsidR="004D05F6" w:rsidRPr="001617E9" w:rsidRDefault="004D05F6" w:rsidP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Siebel Administrator / Sr. AIX Consultant</w:t>
      </w:r>
    </w:p>
    <w:p w14:paraId="301BF1ED" w14:textId="77777777" w:rsidR="004D05F6" w:rsidRPr="001617E9" w:rsidRDefault="004D05F6" w:rsidP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>Infrastructure Architect</w:t>
      </w:r>
      <w:r>
        <w:rPr>
          <w:rFonts w:ascii="Garamond" w:hAnsi="Garamond"/>
          <w:sz w:val="22"/>
        </w:rPr>
        <w:t>, Technical Lead</w:t>
      </w:r>
    </w:p>
    <w:p w14:paraId="3B1CD61B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Siebel 6.2.1-7.04 Call Center (AIX) </w:t>
      </w:r>
      <w:r>
        <w:rPr>
          <w:rFonts w:ascii="Garamond" w:hAnsi="Garamond"/>
          <w:bCs/>
          <w:sz w:val="22"/>
        </w:rPr>
        <w:t>Configuration, Customization and Automation</w:t>
      </w:r>
    </w:p>
    <w:p w14:paraId="5C4EAECF" w14:textId="77777777" w:rsidR="004D05F6" w:rsidRPr="00582760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</w:rPr>
        <w:t>Actuate Version (4-5)</w:t>
      </w:r>
      <w:r>
        <w:rPr>
          <w:rFonts w:ascii="Garamond" w:hAnsi="Garamond"/>
          <w:bCs/>
          <w:sz w:val="22"/>
        </w:rPr>
        <w:t>, Tivoli, Dev2Prod, Siebel Tools, Resonate Central Dispatch</w:t>
      </w:r>
    </w:p>
    <w:p w14:paraId="519535B5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 xml:space="preserve">AIX/DB2 consultation, training and </w:t>
      </w:r>
      <w:r w:rsidRPr="001617E9">
        <w:rPr>
          <w:rFonts w:ascii="Garamond" w:hAnsi="Garamond"/>
          <w:sz w:val="22"/>
          <w:szCs w:val="20"/>
        </w:rPr>
        <w:t>performance tuning.</w:t>
      </w:r>
    </w:p>
    <w:p w14:paraId="643A39EB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</w:rPr>
      </w:pPr>
      <w:r w:rsidRPr="001617E9">
        <w:rPr>
          <w:rFonts w:ascii="Garamond" w:hAnsi="Garamond"/>
          <w:sz w:val="22"/>
        </w:rPr>
        <w:t xml:space="preserve">Development and </w:t>
      </w:r>
      <w:r>
        <w:rPr>
          <w:rFonts w:ascii="Garamond" w:hAnsi="Garamond"/>
          <w:sz w:val="22"/>
        </w:rPr>
        <w:t>deployment</w:t>
      </w:r>
      <w:r w:rsidRPr="001617E9">
        <w:rPr>
          <w:rFonts w:ascii="Garamond" w:hAnsi="Garamond"/>
          <w:sz w:val="22"/>
        </w:rPr>
        <w:t xml:space="preserve"> of customized scripts and tools</w:t>
      </w:r>
    </w:p>
    <w:p w14:paraId="28CCCC0E" w14:textId="77777777" w:rsidR="004D05F6" w:rsidRPr="001617E9" w:rsidRDefault="004D05F6">
      <w:pPr>
        <w:rPr>
          <w:rFonts w:ascii="Garamond" w:hAnsi="Garamond"/>
          <w:bCs/>
          <w:sz w:val="22"/>
        </w:rPr>
      </w:pPr>
    </w:p>
    <w:p w14:paraId="53BD0D33" w14:textId="77777777" w:rsidR="004D05F6" w:rsidRPr="001617E9" w:rsidRDefault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2000 – July 2001 IBM Global Services, Poughkeepsie, New York </w:t>
      </w:r>
    </w:p>
    <w:p w14:paraId="16B04EBF" w14:textId="77777777" w:rsidR="004D05F6" w:rsidRPr="001617E9" w:rsidRDefault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>Consultant:  SAP Basis Administrator: SAP Deployment for IBM Global Finance</w:t>
      </w:r>
      <w:r>
        <w:rPr>
          <w:rFonts w:ascii="Garamond" w:hAnsi="Garamond"/>
          <w:bCs/>
          <w:sz w:val="22"/>
        </w:rPr>
        <w:t>, Server Group</w:t>
      </w:r>
    </w:p>
    <w:p w14:paraId="04C9BA79" w14:textId="77777777" w:rsidR="004D05F6" w:rsidRPr="007C0B4A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 w:rsidRPr="001617E9">
        <w:rPr>
          <w:rFonts w:ascii="Garamond" w:hAnsi="Garamond"/>
          <w:sz w:val="22"/>
          <w:szCs w:val="20"/>
        </w:rPr>
        <w:t xml:space="preserve"> support. 3.x-4</w:t>
      </w:r>
      <w:r>
        <w:rPr>
          <w:rFonts w:ascii="Garamond" w:hAnsi="Garamond"/>
          <w:sz w:val="22"/>
          <w:szCs w:val="20"/>
        </w:rPr>
        <w:t xml:space="preserve">6.x multiple mission-critical landscapes </w:t>
      </w:r>
    </w:p>
    <w:p w14:paraId="4A037991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Patches/Hotpacks,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>, Client Admin, Monitoring/CCMS, Performance, Batch/Spool, EarlyWatch, Corrections/STMS, SAPGUI</w:t>
      </w:r>
    </w:p>
    <w:p w14:paraId="025B7FB4" w14:textId="77777777" w:rsidR="004D05F6" w:rsidRPr="001617E9" w:rsidRDefault="004D05F6" w:rsidP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 xml:space="preserve">AIX/UNIX/DB2 consultation, training and </w:t>
      </w:r>
      <w:r w:rsidRPr="001617E9">
        <w:rPr>
          <w:rFonts w:ascii="Garamond" w:hAnsi="Garamond"/>
          <w:sz w:val="22"/>
          <w:szCs w:val="20"/>
        </w:rPr>
        <w:t>performance tuning.</w:t>
      </w:r>
    </w:p>
    <w:p w14:paraId="0B3ECF92" w14:textId="77777777" w:rsidR="004D05F6" w:rsidRPr="001617E9" w:rsidRDefault="004D05F6" w:rsidP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IBM Content Manager and CommonStore support</w:t>
      </w:r>
    </w:p>
    <w:p w14:paraId="03ADC9D8" w14:textId="77777777" w:rsidR="004D05F6" w:rsidRDefault="004D05F6">
      <w:pPr>
        <w:rPr>
          <w:rFonts w:ascii="Garamond" w:hAnsi="Garamond"/>
          <w:bCs/>
          <w:sz w:val="22"/>
        </w:rPr>
      </w:pPr>
    </w:p>
    <w:p w14:paraId="3D25179C" w14:textId="77777777" w:rsidR="004D05F6" w:rsidRPr="001617E9" w:rsidRDefault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April 2000 – June 2000 Freetradezone.com/PartMiner.com, New York, New York </w:t>
      </w:r>
    </w:p>
    <w:p w14:paraId="53079670" w14:textId="77777777" w:rsidR="004D05F6" w:rsidRPr="001617E9" w:rsidRDefault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>Consultant:  Sr. AIX Consultant/</w:t>
      </w:r>
      <w:r>
        <w:rPr>
          <w:rFonts w:ascii="Garamond" w:hAnsi="Garamond"/>
          <w:bCs/>
          <w:sz w:val="22"/>
        </w:rPr>
        <w:t>DB2 Consultant</w:t>
      </w:r>
    </w:p>
    <w:p w14:paraId="652326AB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 xml:space="preserve">AIX/UNIX/DB2 consultation, training and </w:t>
      </w:r>
      <w:r w:rsidRPr="001617E9">
        <w:rPr>
          <w:rFonts w:ascii="Garamond" w:hAnsi="Garamond"/>
          <w:sz w:val="22"/>
          <w:szCs w:val="20"/>
        </w:rPr>
        <w:t>performance tuning.</w:t>
      </w:r>
    </w:p>
    <w:p w14:paraId="108F621D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</w:rPr>
      </w:pPr>
      <w:r w:rsidRPr="001617E9">
        <w:rPr>
          <w:rFonts w:ascii="Garamond" w:hAnsi="Garamond"/>
          <w:sz w:val="22"/>
        </w:rPr>
        <w:t xml:space="preserve">Implementation of development and production DB2 databases </w:t>
      </w:r>
    </w:p>
    <w:p w14:paraId="67B3ACE7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</w:rPr>
      </w:pPr>
      <w:r w:rsidRPr="001617E9">
        <w:rPr>
          <w:rFonts w:ascii="Garamond" w:hAnsi="Garamond"/>
          <w:sz w:val="22"/>
          <w:szCs w:val="20"/>
        </w:rPr>
        <w:t>WebSphere and Apache 1.3.6</w:t>
      </w:r>
    </w:p>
    <w:p w14:paraId="72FD06DC" w14:textId="77777777" w:rsidR="004D05F6" w:rsidRPr="001617E9" w:rsidRDefault="004D05F6">
      <w:pPr>
        <w:rPr>
          <w:rFonts w:ascii="Garamond" w:hAnsi="Garamond"/>
          <w:bCs/>
          <w:sz w:val="22"/>
        </w:rPr>
      </w:pPr>
    </w:p>
    <w:p w14:paraId="6FFD2A2B" w14:textId="77777777" w:rsidR="004D05F6" w:rsidRPr="001617E9" w:rsidRDefault="004D05F6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January </w:t>
      </w:r>
      <w:r w:rsidRPr="001617E9">
        <w:rPr>
          <w:rFonts w:ascii="Garamond" w:hAnsi="Garamond"/>
          <w:bCs/>
          <w:sz w:val="22"/>
        </w:rPr>
        <w:t xml:space="preserve">1998 </w:t>
      </w:r>
      <w:r>
        <w:rPr>
          <w:rFonts w:ascii="Garamond" w:hAnsi="Garamond"/>
          <w:bCs/>
          <w:sz w:val="22"/>
        </w:rPr>
        <w:t>–</w:t>
      </w:r>
      <w:r w:rsidRPr="001617E9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April 2000</w:t>
      </w:r>
      <w:r w:rsidRPr="001617E9">
        <w:rPr>
          <w:rFonts w:ascii="Garamond" w:hAnsi="Garamond"/>
          <w:bCs/>
          <w:sz w:val="22"/>
        </w:rPr>
        <w:t xml:space="preserve"> IBM Global Services, Poughkeepsie, New York </w:t>
      </w:r>
    </w:p>
    <w:p w14:paraId="5E47A463" w14:textId="77777777" w:rsidR="004D05F6" w:rsidRPr="001617E9" w:rsidRDefault="004D05F6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Consultant:  SAP Basis Administrator: SAP Deployment for IBM's Worldwide Procurement </w:t>
      </w:r>
    </w:p>
    <w:p w14:paraId="7D7A5209" w14:textId="77777777" w:rsidR="004D05F6" w:rsidRPr="001617E9" w:rsidRDefault="004D05F6">
      <w:pPr>
        <w:numPr>
          <w:ilvl w:val="0"/>
          <w:numId w:val="5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>
        <w:rPr>
          <w:rFonts w:ascii="Garamond" w:hAnsi="Garamond"/>
          <w:sz w:val="22"/>
          <w:szCs w:val="20"/>
        </w:rPr>
        <w:t xml:space="preserve"> support of several productive landscapes</w:t>
      </w:r>
    </w:p>
    <w:p w14:paraId="58AA2EEF" w14:textId="77777777" w:rsidR="004D05F6" w:rsidRDefault="004D05F6" w:rsidP="004D05F6"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Patches/Hotpacks, OSS/</w:t>
      </w:r>
      <w:proofErr w:type="spellStart"/>
      <w:r>
        <w:rPr>
          <w:rFonts w:ascii="Garamond" w:hAnsi="Garamond"/>
          <w:sz w:val="22"/>
        </w:rPr>
        <w:t>SapNet</w:t>
      </w:r>
      <w:proofErr w:type="spellEnd"/>
      <w:r>
        <w:rPr>
          <w:rFonts w:ascii="Garamond" w:hAnsi="Garamond"/>
          <w:sz w:val="22"/>
        </w:rPr>
        <w:t>, Client Admin</w:t>
      </w:r>
    </w:p>
    <w:p w14:paraId="13D776D8" w14:textId="77777777" w:rsidR="004D05F6" w:rsidRPr="00560BB8" w:rsidRDefault="004D05F6" w:rsidP="004D05F6">
      <w:pPr>
        <w:numPr>
          <w:ilvl w:val="0"/>
          <w:numId w:val="5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Monitoring/CCMS, Performance, Batch/Spool, EarlyWatch, Corrections/Transports, SAPGUI</w:t>
      </w:r>
    </w:p>
    <w:p w14:paraId="4BF70526" w14:textId="77777777" w:rsidR="004D05F6" w:rsidRPr="001617E9" w:rsidRDefault="004D05F6">
      <w:pPr>
        <w:numPr>
          <w:ilvl w:val="0"/>
          <w:numId w:val="4"/>
        </w:numPr>
        <w:rPr>
          <w:rFonts w:ascii="Garamond" w:hAnsi="Garamond"/>
        </w:rPr>
      </w:pPr>
      <w:r w:rsidRPr="001617E9">
        <w:rPr>
          <w:rFonts w:ascii="Garamond" w:hAnsi="Garamond"/>
          <w:sz w:val="22"/>
          <w:szCs w:val="20"/>
        </w:rPr>
        <w:t xml:space="preserve">AIX Troubleshooting </w:t>
      </w:r>
      <w:r>
        <w:rPr>
          <w:rFonts w:ascii="Garamond" w:hAnsi="Garamond"/>
          <w:sz w:val="22"/>
          <w:szCs w:val="20"/>
        </w:rPr>
        <w:t xml:space="preserve">support and </w:t>
      </w:r>
      <w:r w:rsidRPr="001617E9">
        <w:rPr>
          <w:rFonts w:ascii="Garamond" w:hAnsi="Garamond"/>
          <w:sz w:val="22"/>
          <w:szCs w:val="20"/>
        </w:rPr>
        <w:t>training</w:t>
      </w:r>
      <w:r w:rsidRPr="001617E9">
        <w:rPr>
          <w:rFonts w:ascii="Garamond" w:hAnsi="Garamond"/>
          <w:sz w:val="20"/>
          <w:szCs w:val="20"/>
        </w:rPr>
        <w:t>.</w:t>
      </w:r>
    </w:p>
    <w:p w14:paraId="5E8D63FC" w14:textId="77777777" w:rsidR="004D05F6" w:rsidRPr="001617E9" w:rsidRDefault="004D05F6">
      <w:pPr>
        <w:ind w:left="360"/>
        <w:rPr>
          <w:rFonts w:ascii="Garamond" w:hAnsi="Garamond"/>
          <w:sz w:val="22"/>
        </w:rPr>
      </w:pPr>
    </w:p>
    <w:p w14:paraId="0F7A2C84" w14:textId="77777777" w:rsidR="00D17961" w:rsidRDefault="00D17961">
      <w:pPr>
        <w:pStyle w:val="Heading4"/>
        <w:rPr>
          <w:rFonts w:ascii="Garamond" w:hAnsi="Garamond" w:cs="Times New Roman"/>
          <w:b w:val="0"/>
          <w:bCs w:val="0"/>
        </w:rPr>
      </w:pPr>
    </w:p>
    <w:p w14:paraId="7141AAF0" w14:textId="77777777" w:rsidR="004D05F6" w:rsidRDefault="004D05F6">
      <w:pPr>
        <w:pStyle w:val="Heading4"/>
        <w:rPr>
          <w:rFonts w:ascii="Garamond" w:hAnsi="Garamond" w:cs="Times New Roman"/>
          <w:b w:val="0"/>
          <w:bCs w:val="0"/>
        </w:rPr>
      </w:pPr>
      <w:bookmarkStart w:id="0" w:name="_GoBack"/>
      <w:bookmarkEnd w:id="0"/>
      <w:r w:rsidRPr="001617E9">
        <w:rPr>
          <w:rFonts w:ascii="Garamond" w:hAnsi="Garamond" w:cs="Times New Roman"/>
          <w:b w:val="0"/>
          <w:bCs w:val="0"/>
        </w:rPr>
        <w:t xml:space="preserve">EDUCATION </w:t>
      </w:r>
    </w:p>
    <w:p w14:paraId="7F47A4B5" w14:textId="77777777" w:rsidR="004D05F6" w:rsidRPr="00A55183" w:rsidRDefault="004D05F6" w:rsidP="004D05F6">
      <w:r w:rsidRPr="009672AF">
        <w:rPr>
          <w:rFonts w:ascii="Garamond" w:hAnsi="Garamond"/>
          <w:b/>
          <w:bCs/>
        </w:rPr>
        <w:pict w14:anchorId="695875DE">
          <v:rect id="_x0000_i1029" style="width:441pt;height:1pt" o:hrstd="t" o:hrnoshade="t" o:hr="t" fillcolor="black" stroked="f"/>
        </w:pict>
      </w:r>
    </w:p>
    <w:p w14:paraId="7A86A6C4" w14:textId="77777777" w:rsidR="004D05F6" w:rsidRPr="001617E9" w:rsidRDefault="004D05F6">
      <w:pPr>
        <w:rPr>
          <w:sz w:val="22"/>
        </w:rPr>
      </w:pPr>
      <w:r w:rsidRPr="001617E9">
        <w:rPr>
          <w:sz w:val="22"/>
        </w:rPr>
        <w:lastRenderedPageBreak/>
        <w:t>1985-1989 State University of New York College at Purchase</w:t>
      </w:r>
    </w:p>
    <w:p w14:paraId="1AB8A684" w14:textId="77777777" w:rsidR="004D05F6" w:rsidRPr="001617E9" w:rsidRDefault="004D05F6">
      <w:pPr>
        <w:rPr>
          <w:sz w:val="22"/>
        </w:rPr>
      </w:pPr>
      <w:r w:rsidRPr="001617E9">
        <w:rPr>
          <w:i/>
          <w:iCs/>
          <w:sz w:val="22"/>
        </w:rPr>
        <w:t>Bachelor of Arts in Sociology, Graduated with Honors.</w:t>
      </w:r>
      <w:r w:rsidRPr="001617E9">
        <w:rPr>
          <w:sz w:val="22"/>
        </w:rPr>
        <w:t xml:space="preserve"> </w:t>
      </w:r>
    </w:p>
    <w:p w14:paraId="38D8CC6D" w14:textId="77777777" w:rsidR="004D05F6" w:rsidRPr="001617E9" w:rsidRDefault="004D05F6">
      <w:pPr>
        <w:pStyle w:val="NormalWeb"/>
        <w:spacing w:before="0" w:beforeAutospacing="0" w:after="0" w:afterAutospacing="0"/>
        <w:rPr>
          <w:sz w:val="22"/>
        </w:rPr>
      </w:pPr>
    </w:p>
    <w:p w14:paraId="70274D75" w14:textId="77777777" w:rsidR="004D05F6" w:rsidRPr="001617E9" w:rsidRDefault="004D05F6">
      <w:pPr>
        <w:rPr>
          <w:sz w:val="22"/>
        </w:rPr>
      </w:pPr>
      <w:r w:rsidRPr="001617E9">
        <w:rPr>
          <w:sz w:val="22"/>
        </w:rPr>
        <w:t>1989-1990 State University of New York College at Purchase</w:t>
      </w:r>
    </w:p>
    <w:p w14:paraId="2ED375DE" w14:textId="77777777" w:rsidR="004D05F6" w:rsidRPr="000A68D8" w:rsidRDefault="004D05F6">
      <w:r w:rsidRPr="001617E9">
        <w:rPr>
          <w:i/>
          <w:iCs/>
          <w:sz w:val="22"/>
        </w:rPr>
        <w:t>SUNY-Purchase Music Conservatory: Major in Studio production (classical theory, jazz composition, and solfege)</w:t>
      </w:r>
    </w:p>
    <w:sectPr w:rsidR="004D05F6" w:rsidRPr="000A68D8" w:rsidSect="004D05F6">
      <w:headerReference w:type="default" r:id="rId7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58899" w14:textId="77777777" w:rsidR="00760ACC" w:rsidRDefault="00760ACC">
      <w:r>
        <w:separator/>
      </w:r>
    </w:p>
  </w:endnote>
  <w:endnote w:type="continuationSeparator" w:id="0">
    <w:p w14:paraId="02062EDE" w14:textId="77777777" w:rsidR="00760ACC" w:rsidRDefault="0076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EA9C2" w14:textId="77777777" w:rsidR="00760ACC" w:rsidRDefault="00760ACC">
      <w:r>
        <w:separator/>
      </w:r>
    </w:p>
  </w:footnote>
  <w:footnote w:type="continuationSeparator" w:id="0">
    <w:p w14:paraId="06A0BA0C" w14:textId="77777777" w:rsidR="00760ACC" w:rsidRDefault="00760A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CC09F" w14:textId="77777777" w:rsidR="00760ACC" w:rsidRDefault="00760ACC" w:rsidP="004D05F6">
    <w:r>
      <w:rPr>
        <w:rStyle w:val="Heading3Char"/>
        <w:sz w:val="28"/>
        <w:szCs w:val="28"/>
      </w:rPr>
      <w:t xml:space="preserve">Michael G. Colletti Systems Technical Architect   </w:t>
    </w:r>
    <w:hyperlink r:id="rId1" w:history="1">
      <w:r w:rsidRPr="000F3E63">
        <w:rPr>
          <w:rStyle w:val="Hyperlink"/>
        </w:rPr>
        <w:t>creative@cpossibilities.com</w:t>
      </w:r>
    </w:hyperlink>
  </w:p>
  <w:p w14:paraId="46B66043" w14:textId="77777777" w:rsidR="00760ACC" w:rsidRPr="006C67E8" w:rsidRDefault="00760ACC" w:rsidP="004D05F6">
    <w:pPr>
      <w:pStyle w:val="BodyText"/>
      <w:tabs>
        <w:tab w:val="left" w:pos="3240"/>
      </w:tabs>
      <w:jc w:val="right"/>
      <w:rPr>
        <w:rFonts w:ascii="Garamond" w:hAnsi="Garamond"/>
      </w:rPr>
    </w:pPr>
    <w:r w:rsidRPr="00A62687">
      <w:rPr>
        <w:rFonts w:ascii="Garamond" w:hAnsi="Garamond"/>
        <w:b/>
      </w:rPr>
      <w:t xml:space="preserve"> </w:t>
    </w:r>
    <w:r w:rsidRPr="005062DD">
      <w:rPr>
        <w:rFonts w:ascii="Garamond" w:hAnsi="Garamond"/>
      </w:rPr>
      <w:t>(845) 554-5274</w:t>
    </w:r>
    <w:r w:rsidRPr="00380402">
      <w:rPr>
        <w:rFonts w:ascii="Garamond" w:hAnsi="Garamond"/>
        <w:sz w:val="20"/>
      </w:rPr>
      <w:pict w14:anchorId="003BEB85">
        <v:rect id="_x0000_i1028" style="width:441pt;height:1pt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E05D0C"/>
    <w:multiLevelType w:val="hybridMultilevel"/>
    <w:tmpl w:val="CD56EBBC"/>
    <w:lvl w:ilvl="0" w:tplc="01A21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107D72"/>
    <w:multiLevelType w:val="hybridMultilevel"/>
    <w:tmpl w:val="CD56EBBC"/>
    <w:lvl w:ilvl="0" w:tplc="B5D4F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D769B"/>
    <w:multiLevelType w:val="hybridMultilevel"/>
    <w:tmpl w:val="D1BE1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8E0"/>
    <w:rsid w:val="00011A6C"/>
    <w:rsid w:val="00071C88"/>
    <w:rsid w:val="000A68D8"/>
    <w:rsid w:val="000B65B2"/>
    <w:rsid w:val="001019F3"/>
    <w:rsid w:val="00122FCC"/>
    <w:rsid w:val="00135DF2"/>
    <w:rsid w:val="00161ADC"/>
    <w:rsid w:val="00161E1B"/>
    <w:rsid w:val="001C4399"/>
    <w:rsid w:val="001D6EAF"/>
    <w:rsid w:val="00207C0E"/>
    <w:rsid w:val="002324CD"/>
    <w:rsid w:val="002C1FD7"/>
    <w:rsid w:val="002C4C1E"/>
    <w:rsid w:val="002D3F6E"/>
    <w:rsid w:val="003253CD"/>
    <w:rsid w:val="00372280"/>
    <w:rsid w:val="003725DB"/>
    <w:rsid w:val="00382B39"/>
    <w:rsid w:val="003A0E48"/>
    <w:rsid w:val="003A2EB2"/>
    <w:rsid w:val="003A5225"/>
    <w:rsid w:val="003A6504"/>
    <w:rsid w:val="003B66CC"/>
    <w:rsid w:val="004554DC"/>
    <w:rsid w:val="004A48C3"/>
    <w:rsid w:val="004C7ED6"/>
    <w:rsid w:val="004D05F6"/>
    <w:rsid w:val="005062DD"/>
    <w:rsid w:val="00547DB2"/>
    <w:rsid w:val="005D1805"/>
    <w:rsid w:val="006060B9"/>
    <w:rsid w:val="00617417"/>
    <w:rsid w:val="0064193A"/>
    <w:rsid w:val="006761D0"/>
    <w:rsid w:val="006D2245"/>
    <w:rsid w:val="006D4C61"/>
    <w:rsid w:val="00732622"/>
    <w:rsid w:val="00760ACC"/>
    <w:rsid w:val="007A528A"/>
    <w:rsid w:val="007C7CEA"/>
    <w:rsid w:val="0086157E"/>
    <w:rsid w:val="00886A8F"/>
    <w:rsid w:val="00893A00"/>
    <w:rsid w:val="008C2041"/>
    <w:rsid w:val="008E1FB1"/>
    <w:rsid w:val="009B2737"/>
    <w:rsid w:val="00A051B7"/>
    <w:rsid w:val="00A52167"/>
    <w:rsid w:val="00A6535B"/>
    <w:rsid w:val="00AC0FEC"/>
    <w:rsid w:val="00B266C4"/>
    <w:rsid w:val="00B6107E"/>
    <w:rsid w:val="00BC4CE4"/>
    <w:rsid w:val="00C1663D"/>
    <w:rsid w:val="00C333B3"/>
    <w:rsid w:val="00C939C3"/>
    <w:rsid w:val="00CB696D"/>
    <w:rsid w:val="00CC3C99"/>
    <w:rsid w:val="00CD513D"/>
    <w:rsid w:val="00CF07F1"/>
    <w:rsid w:val="00D17961"/>
    <w:rsid w:val="00D22E41"/>
    <w:rsid w:val="00D4127A"/>
    <w:rsid w:val="00D66851"/>
    <w:rsid w:val="00D739D5"/>
    <w:rsid w:val="00D85E3F"/>
    <w:rsid w:val="00DF5457"/>
    <w:rsid w:val="00E02256"/>
    <w:rsid w:val="00E06071"/>
    <w:rsid w:val="00EB520C"/>
    <w:rsid w:val="00EE1F08"/>
    <w:rsid w:val="00F26C29"/>
    <w:rsid w:val="00F43EFE"/>
    <w:rsid w:val="00F9163B"/>
    <w:rsid w:val="00FA2260"/>
    <w:rsid w:val="00FB1902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DFF3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4"/>
    </w:rPr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Pr>
      <w:rFonts w:ascii="Garamond" w:hAnsi="Garamond"/>
      <w:sz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customStyle="1" w:styleId="TitleChar">
    <w:name w:val="Title Char"/>
    <w:link w:val="Title"/>
    <w:rsid w:val="00561D0F"/>
    <w:rPr>
      <w:b/>
      <w:bCs/>
      <w:sz w:val="44"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561D0F"/>
    <w:rPr>
      <w:b/>
      <w:bCs/>
      <w:sz w:val="27"/>
      <w:szCs w:val="27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5075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</cp:revision>
  <cp:lastPrinted>2017-08-09T15:15:00Z</cp:lastPrinted>
  <dcterms:created xsi:type="dcterms:W3CDTF">2017-08-09T20:23:00Z</dcterms:created>
  <dcterms:modified xsi:type="dcterms:W3CDTF">2017-08-09T20:23:00Z</dcterms:modified>
</cp:coreProperties>
</file>