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A448DF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9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C85190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D33DA5" w:rsidRDefault="00D33DA5" w:rsidP="00D33DA5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>Lifelong Learner</w:t>
      </w:r>
      <w:r>
        <w:rPr>
          <w:rFonts w:ascii="Helvetica" w:hAnsi="Helvetica"/>
          <w:sz w:val="22"/>
        </w:rPr>
        <w:t xml:space="preserve"> </w:t>
      </w:r>
      <w:r w:rsidR="00036697" w:rsidRPr="00D33DA5">
        <w:rPr>
          <w:rFonts w:ascii="Helvetica" w:hAnsi="Helvetica"/>
          <w:sz w:val="22"/>
          <w:szCs w:val="20"/>
        </w:rPr>
        <w:t xml:space="preserve">inspired by DevOps </w:t>
      </w:r>
      <w:r w:rsidR="003916F8" w:rsidRPr="00D33DA5">
        <w:rPr>
          <w:rFonts w:ascii="Helvetica" w:hAnsi="Helvetica"/>
          <w:sz w:val="22"/>
          <w:szCs w:val="20"/>
        </w:rPr>
        <w:t xml:space="preserve">culture, </w:t>
      </w:r>
      <w:r w:rsidR="00036697" w:rsidRPr="00D33DA5">
        <w:rPr>
          <w:rFonts w:ascii="Helvetica" w:hAnsi="Helvetica"/>
          <w:sz w:val="22"/>
          <w:szCs w:val="20"/>
        </w:rPr>
        <w:t>principles, practices</w:t>
      </w:r>
      <w:r w:rsidR="004858CC" w:rsidRPr="00D33DA5">
        <w:rPr>
          <w:rFonts w:ascii="Helvetica" w:hAnsi="Helvetica"/>
          <w:sz w:val="22"/>
          <w:szCs w:val="20"/>
        </w:rPr>
        <w:t xml:space="preserve">, cloud </w:t>
      </w:r>
      <w:r w:rsidR="00036697" w:rsidRPr="00D33DA5">
        <w:rPr>
          <w:rFonts w:ascii="Helvetica" w:hAnsi="Helvetica"/>
          <w:sz w:val="22"/>
          <w:szCs w:val="20"/>
        </w:rPr>
        <w:t>and tools</w:t>
      </w:r>
    </w:p>
    <w:p w:rsidR="00C33E3E" w:rsidRPr="004D07C2" w:rsidRDefault="00301FEE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28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Infrastructure </w:t>
      </w:r>
      <w:r w:rsidR="00920668">
        <w:rPr>
          <w:rFonts w:ascii="Helvetica" w:hAnsi="Helvetica"/>
          <w:sz w:val="22"/>
          <w:szCs w:val="20"/>
        </w:rPr>
        <w:t xml:space="preserve">and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</w:p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>Profes</w:t>
      </w:r>
      <w:bookmarkStart w:id="0" w:name="_GoBack"/>
      <w:bookmarkEnd w:id="0"/>
      <w:r w:rsidRPr="004D07C2">
        <w:rPr>
          <w:rFonts w:ascii="Helvetica" w:hAnsi="Helvetica"/>
          <w:sz w:val="22"/>
          <w:szCs w:val="20"/>
        </w:rPr>
        <w:t xml:space="preserve">sional </w:t>
      </w:r>
    </w:p>
    <w:p w:rsidR="00C33E3E" w:rsidRPr="00D12EB3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 soft skills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A448DF">
        <w:rPr>
          <w:rFonts w:ascii="Helvetica" w:hAnsi="Helvetica"/>
          <w:noProof/>
        </w:rPr>
        <w:pict>
          <v:rect id="_x0000_i1038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</w:t>
      </w:r>
      <w:r w:rsidR="00397883">
        <w:rPr>
          <w:rFonts w:ascii="Helvetica" w:hAnsi="Helvetica"/>
          <w:bCs/>
          <w:sz w:val="22"/>
        </w:rPr>
        <w:t>C</w:t>
      </w:r>
      <w:r w:rsidR="009F35D4" w:rsidRPr="004D07C2">
        <w:rPr>
          <w:rFonts w:ascii="Helvetica" w:hAnsi="Helvetica"/>
          <w:bCs/>
          <w:sz w:val="22"/>
        </w:rPr>
        <w:t>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F22D16">
        <w:rPr>
          <w:rFonts w:ascii="Helvetica" w:hAnsi="Helvetica"/>
          <w:bCs/>
          <w:sz w:val="22"/>
        </w:rPr>
        <w:t xml:space="preserve"> (learning)</w:t>
      </w:r>
      <w:r w:rsidR="004311DB">
        <w:rPr>
          <w:rFonts w:ascii="Helvetica" w:hAnsi="Helvetica"/>
          <w:bCs/>
          <w:sz w:val="22"/>
        </w:rPr>
        <w:t>, Azure (learning)</w:t>
      </w:r>
    </w:p>
    <w:p w:rsidR="009E0F48" w:rsidRPr="009E0F48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Containerization</w:t>
      </w:r>
      <w:r w:rsidR="00EE4DF0">
        <w:rPr>
          <w:rFonts w:ascii="Helvetica" w:hAnsi="Helvetica"/>
          <w:bCs/>
          <w:sz w:val="22"/>
        </w:rPr>
        <w:t>/Orchestration</w:t>
      </w:r>
      <w:r w:rsidR="006C1233" w:rsidRPr="004D07C2">
        <w:rPr>
          <w:rFonts w:ascii="Helvetica" w:hAnsi="Helvetica"/>
          <w:bCs/>
          <w:sz w:val="22"/>
        </w:rPr>
        <w:t>: Docker</w:t>
      </w:r>
      <w:r w:rsidR="0074427E">
        <w:rPr>
          <w:rFonts w:ascii="Helvetica" w:hAnsi="Helvetica"/>
          <w:bCs/>
          <w:sz w:val="22"/>
        </w:rPr>
        <w:t xml:space="preserve">, </w:t>
      </w:r>
      <w:r w:rsidR="006C1233" w:rsidRPr="004D07C2">
        <w:rPr>
          <w:rFonts w:ascii="Helvetica" w:hAnsi="Helvetica"/>
          <w:bCs/>
          <w:sz w:val="22"/>
        </w:rPr>
        <w:t>Swarm, Kubernetes</w:t>
      </w:r>
    </w:p>
    <w:p w:rsidR="006C1233" w:rsidRPr="006C4271" w:rsidRDefault="009E0F48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</w:t>
      </w:r>
      <w:r w:rsidR="0074427E">
        <w:rPr>
          <w:rFonts w:ascii="Helvetica" w:hAnsi="Helvetica"/>
          <w:bCs/>
          <w:sz w:val="22"/>
        </w:rPr>
        <w:t>ervice</w:t>
      </w:r>
      <w:r>
        <w:rPr>
          <w:rFonts w:ascii="Helvetica" w:hAnsi="Helvetica"/>
          <w:bCs/>
          <w:sz w:val="22"/>
        </w:rPr>
        <w:t xml:space="preserve"> </w:t>
      </w:r>
      <w:r w:rsidR="000C5F95">
        <w:rPr>
          <w:rFonts w:ascii="Helvetica" w:hAnsi="Helvetica"/>
          <w:bCs/>
          <w:sz w:val="22"/>
        </w:rPr>
        <w:t>M</w:t>
      </w:r>
      <w:r>
        <w:rPr>
          <w:rFonts w:ascii="Helvetica" w:hAnsi="Helvetica"/>
          <w:bCs/>
          <w:sz w:val="22"/>
        </w:rPr>
        <w:t xml:space="preserve">esh: </w:t>
      </w:r>
      <w:proofErr w:type="spellStart"/>
      <w:r>
        <w:rPr>
          <w:rFonts w:ascii="Helvetica" w:hAnsi="Helvetica"/>
          <w:bCs/>
          <w:sz w:val="22"/>
        </w:rPr>
        <w:t>Istio</w:t>
      </w:r>
      <w:proofErr w:type="spellEnd"/>
      <w:r w:rsidR="000C5F95">
        <w:rPr>
          <w:rFonts w:ascii="Helvetica" w:hAnsi="Helvetica"/>
          <w:bCs/>
          <w:sz w:val="22"/>
        </w:rPr>
        <w:t>/Envoy/</w:t>
      </w:r>
      <w:proofErr w:type="spellStart"/>
      <w:r w:rsidR="000C5F95">
        <w:rPr>
          <w:rFonts w:ascii="Helvetica" w:hAnsi="Helvetica"/>
          <w:bCs/>
          <w:sz w:val="22"/>
        </w:rPr>
        <w:t>Traefik</w:t>
      </w:r>
      <w:proofErr w:type="spellEnd"/>
      <w:r w:rsidR="000C5F95">
        <w:rPr>
          <w:rFonts w:ascii="Helvetica" w:hAnsi="Helvetica"/>
          <w:bCs/>
          <w:sz w:val="22"/>
        </w:rPr>
        <w:t xml:space="preserve"> (learning)</w:t>
      </w:r>
    </w:p>
    <w:p w:rsidR="006C4271" w:rsidRPr="002643D1" w:rsidRDefault="006C4271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Serverless: Lambda</w:t>
      </w:r>
    </w:p>
    <w:p w:rsidR="00FB58F0" w:rsidRPr="00FB58F0" w:rsidRDefault="007C1E41" w:rsidP="0079503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FB58F0">
        <w:rPr>
          <w:rFonts w:ascii="Helvetica" w:hAnsi="Helvetica"/>
          <w:bCs/>
          <w:sz w:val="22"/>
        </w:rPr>
        <w:t>IaC</w:t>
      </w:r>
      <w:proofErr w:type="spellEnd"/>
      <w:r w:rsidRPr="00FB58F0">
        <w:rPr>
          <w:rFonts w:ascii="Helvetica" w:hAnsi="Helvetica"/>
          <w:bCs/>
          <w:sz w:val="22"/>
        </w:rPr>
        <w:t>: Ansible, CloudFormation</w:t>
      </w:r>
    </w:p>
    <w:p w:rsidR="00FB58F0" w:rsidRPr="00FB58F0" w:rsidRDefault="00F66E43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SCM/CI/CD</w:t>
      </w:r>
      <w:r w:rsidR="00FB58F0" w:rsidRPr="00FB58F0">
        <w:rPr>
          <w:rFonts w:ascii="Helvetica" w:hAnsi="Helvetica"/>
          <w:bCs/>
          <w:sz w:val="22"/>
        </w:rPr>
        <w:t xml:space="preserve">: </w:t>
      </w:r>
      <w:r w:rsidR="00FB58F0" w:rsidRPr="00FB58F0">
        <w:rPr>
          <w:rFonts w:ascii="Helvetica" w:hAnsi="Helvetica"/>
          <w:sz w:val="22"/>
          <w:szCs w:val="20"/>
        </w:rPr>
        <w:t xml:space="preserve">Maven, SVN, Jenkins, </w:t>
      </w:r>
      <w:r w:rsidR="00FB58F0" w:rsidRPr="004D07C2">
        <w:rPr>
          <w:rFonts w:ascii="Helvetica" w:hAnsi="Helvetica"/>
          <w:bCs/>
          <w:sz w:val="22"/>
        </w:rPr>
        <w:t>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ED7019" w:rsidRPr="004D07C2">
        <w:rPr>
          <w:rFonts w:ascii="Helvetica" w:hAnsi="Helvetica"/>
          <w:sz w:val="22"/>
        </w:rPr>
        <w:t xml:space="preserve">, </w:t>
      </w:r>
      <w:r w:rsidR="0074427E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  <w:r w:rsidR="0074427E">
        <w:rPr>
          <w:rFonts w:ascii="Helvetica" w:hAnsi="Helvetica"/>
          <w:sz w:val="22"/>
        </w:rPr>
        <w:t xml:space="preserve"> (IBM/MS)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="003F0FBC" w:rsidRPr="004D07C2">
        <w:rPr>
          <w:rFonts w:ascii="Helvetica" w:hAnsi="Helvetica"/>
          <w:sz w:val="22"/>
          <w:szCs w:val="20"/>
        </w:rPr>
        <w:t xml:space="preserve">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  <w:r w:rsidR="008B155D">
        <w:rPr>
          <w:rFonts w:ascii="Helvetica" w:hAnsi="Helvetica"/>
          <w:sz w:val="22"/>
          <w:szCs w:val="20"/>
        </w:rPr>
        <w:t xml:space="preserve">, </w:t>
      </w:r>
      <w:r w:rsidR="002D3262">
        <w:rPr>
          <w:rFonts w:ascii="Helvetica" w:hAnsi="Helvetica"/>
          <w:sz w:val="22"/>
          <w:szCs w:val="20"/>
        </w:rPr>
        <w:t xml:space="preserve">and </w:t>
      </w:r>
      <w:r w:rsidR="008B155D">
        <w:rPr>
          <w:rFonts w:ascii="Helvetica" w:hAnsi="Helvetica"/>
          <w:sz w:val="22"/>
          <w:szCs w:val="20"/>
        </w:rPr>
        <w:t>other flavors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A448DF" w:rsidRDefault="00F61658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 xml:space="preserve">Trad </w:t>
      </w:r>
      <w:proofErr w:type="spellStart"/>
      <w:r w:rsidR="002B20B5"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="002B20B5" w:rsidRPr="004D07C2">
        <w:rPr>
          <w:rFonts w:ascii="Helvetica" w:hAnsi="Helvetica"/>
          <w:bCs/>
          <w:sz w:val="22"/>
        </w:rPr>
        <w:t>: 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A448DF">
        <w:rPr>
          <w:rFonts w:ascii="Helvetica" w:hAnsi="Helvetica"/>
          <w:bCs/>
          <w:sz w:val="22"/>
        </w:rPr>
        <w:t>HIS</w:t>
      </w:r>
    </w:p>
    <w:p w:rsidR="00A448DF" w:rsidRPr="004D07C2" w:rsidRDefault="00A448DF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 xml:space="preserve">Load Balancers: ELB, </w:t>
      </w:r>
      <w:proofErr w:type="spellStart"/>
      <w:r>
        <w:rPr>
          <w:rFonts w:ascii="Helvetica" w:hAnsi="Helvetica"/>
          <w:bCs/>
          <w:sz w:val="22"/>
        </w:rPr>
        <w:t>AutoScaling</w:t>
      </w:r>
      <w:proofErr w:type="spellEnd"/>
      <w:r>
        <w:rPr>
          <w:rFonts w:ascii="Helvetica" w:hAnsi="Helvetica"/>
          <w:bCs/>
          <w:sz w:val="22"/>
        </w:rPr>
        <w:t xml:space="preserve"> (K8s and AWS), HAProxy</w:t>
      </w:r>
    </w:p>
    <w:p w:rsidR="00710BB9" w:rsidRPr="00710BB9" w:rsidRDefault="00710BB9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 xml:space="preserve">Ops: </w:t>
      </w:r>
      <w:proofErr w:type="spellStart"/>
      <w:r>
        <w:rPr>
          <w:rFonts w:ascii="Helvetica" w:hAnsi="Helvetica"/>
          <w:bCs/>
          <w:sz w:val="22"/>
          <w:szCs w:val="20"/>
        </w:rPr>
        <w:t>Rundeck</w:t>
      </w:r>
      <w:proofErr w:type="spellEnd"/>
      <w:r>
        <w:rPr>
          <w:rFonts w:ascii="Helvetica" w:hAnsi="Helvetica"/>
          <w:bCs/>
          <w:sz w:val="22"/>
          <w:szCs w:val="20"/>
        </w:rPr>
        <w:t xml:space="preserve"> </w:t>
      </w:r>
    </w:p>
    <w:p w:rsidR="002643D1" w:rsidRPr="004D07C2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DBA/RDBMS: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RDS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, MariaDB, MySQL, </w:t>
      </w:r>
      <w:r w:rsidRPr="004D07C2">
        <w:rPr>
          <w:rFonts w:ascii="Helvetica" w:hAnsi="Helvetica"/>
          <w:bCs/>
          <w:sz w:val="22"/>
          <w:szCs w:val="20"/>
        </w:rPr>
        <w:t>DB2, Oracle, SQL Server, BI</w:t>
      </w:r>
      <w:r>
        <w:rPr>
          <w:rFonts w:ascii="Helvetica" w:hAnsi="Helvetica"/>
          <w:bCs/>
          <w:sz w:val="22"/>
          <w:szCs w:val="20"/>
        </w:rPr>
        <w:t xml:space="preserve"> and</w:t>
      </w:r>
      <w:r w:rsidRPr="004D07C2">
        <w:rPr>
          <w:rFonts w:ascii="Helvetica" w:hAnsi="Helvetica"/>
          <w:bCs/>
          <w:sz w:val="22"/>
          <w:szCs w:val="20"/>
        </w:rPr>
        <w:t xml:space="preserve"> DW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FB58F0" w:rsidRPr="00FB58F0" w:rsidRDefault="00C33E3E" w:rsidP="00FB58F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proofErr w:type="spellStart"/>
      <w:r w:rsidR="00AB19C7">
        <w:rPr>
          <w:rFonts w:ascii="Helvetica" w:hAnsi="Helvetica"/>
          <w:bCs/>
          <w:sz w:val="22"/>
          <w:szCs w:val="20"/>
        </w:rPr>
        <w:t>Gluster</w:t>
      </w:r>
      <w:r w:rsidR="006B7B4A">
        <w:rPr>
          <w:rFonts w:ascii="Helvetica" w:hAnsi="Helvetica"/>
          <w:bCs/>
          <w:sz w:val="22"/>
          <w:szCs w:val="20"/>
        </w:rPr>
        <w:t>FS</w:t>
      </w:r>
      <w:proofErr w:type="spellEnd"/>
      <w:r w:rsidR="00AB19C7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C33E3E" w:rsidRPr="002643D1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  <w:r w:rsidR="0074427E">
        <w:rPr>
          <w:rFonts w:ascii="Helvetica" w:hAnsi="Helvetica"/>
          <w:sz w:val="22"/>
          <w:szCs w:val="20"/>
        </w:rPr>
        <w:t>,</w:t>
      </w:r>
      <w:r w:rsidR="0064083E">
        <w:rPr>
          <w:rFonts w:ascii="Helvetica" w:hAnsi="Helvetica"/>
          <w:sz w:val="22"/>
          <w:szCs w:val="20"/>
        </w:rPr>
        <w:t xml:space="preserve"> vim</w:t>
      </w:r>
    </w:p>
    <w:p w:rsidR="009B654A" w:rsidRPr="004D07C2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Data Stores/</w:t>
      </w:r>
      <w:r w:rsidR="009B654A" w:rsidRPr="004D07C2">
        <w:rPr>
          <w:rFonts w:ascii="Helvetica" w:hAnsi="Helvetica"/>
          <w:bCs/>
          <w:sz w:val="22"/>
          <w:szCs w:val="20"/>
        </w:rPr>
        <w:t>NoSQL:</w:t>
      </w:r>
      <w:r w:rsidR="00D12EB3">
        <w:rPr>
          <w:rFonts w:ascii="Helvetica" w:hAnsi="Helvetica"/>
          <w:bCs/>
          <w:sz w:val="22"/>
          <w:szCs w:val="20"/>
        </w:rPr>
        <w:t xml:space="preserve"> </w:t>
      </w:r>
      <w:proofErr w:type="spellStart"/>
      <w:r w:rsidR="00D12EB3">
        <w:rPr>
          <w:rFonts w:ascii="Helvetica" w:hAnsi="Helvetica"/>
          <w:bCs/>
          <w:sz w:val="22"/>
          <w:szCs w:val="20"/>
        </w:rPr>
        <w:t>e</w:t>
      </w:r>
      <w:r>
        <w:rPr>
          <w:rFonts w:ascii="Helvetica" w:hAnsi="Helvetica"/>
          <w:bCs/>
          <w:sz w:val="22"/>
          <w:szCs w:val="20"/>
        </w:rPr>
        <w:t>tcd</w:t>
      </w:r>
      <w:proofErr w:type="spellEnd"/>
      <w:r>
        <w:rPr>
          <w:rFonts w:ascii="Helvetica" w:hAnsi="Helvetica"/>
          <w:bCs/>
          <w:sz w:val="22"/>
          <w:szCs w:val="20"/>
        </w:rPr>
        <w:t xml:space="preserve">,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="009B654A" w:rsidRPr="004D07C2">
        <w:rPr>
          <w:rFonts w:ascii="Helvetica" w:hAnsi="Helvetica"/>
          <w:bCs/>
          <w:sz w:val="22"/>
          <w:szCs w:val="20"/>
        </w:rPr>
        <w:t>DynamoDB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C33E3E" w:rsidRPr="0074427E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74427E" w:rsidRPr="0074427E" w:rsidRDefault="0074427E" w:rsidP="0074427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BIRT, Business Objects, SSRS, Actuate</w:t>
      </w:r>
    </w:p>
    <w:p w:rsidR="00C33E3E" w:rsidRPr="004D07C2" w:rsidRDefault="00D804EA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Scripting </w:t>
      </w:r>
      <w:r>
        <w:rPr>
          <w:rFonts w:ascii="Helvetica" w:hAnsi="Helvetica" w:cs="Times New Roman"/>
          <w:b w:val="0"/>
          <w:bCs w:val="0"/>
          <w:caps/>
          <w:szCs w:val="20"/>
        </w:rPr>
        <w:t xml:space="preserve"> AND </w:t>
      </w:r>
      <w:r w:rsidR="00D85A79" w:rsidRPr="004D07C2">
        <w:rPr>
          <w:rFonts w:ascii="Helvetica" w:hAnsi="Helvetica" w:cs="Times New Roman"/>
          <w:b w:val="0"/>
          <w:bCs w:val="0"/>
          <w:caps/>
          <w:szCs w:val="20"/>
        </w:rPr>
        <w:t>PROGRAMMING LANGUAGES</w:t>
      </w:r>
    </w:p>
    <w:p w:rsidR="00C33E3E" w:rsidRPr="004D07C2" w:rsidRDefault="00A448DF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7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  <w:r w:rsidR="00EE5537">
        <w:rPr>
          <w:rFonts w:ascii="Helvetica" w:hAnsi="Helvetica"/>
          <w:sz w:val="22"/>
          <w:szCs w:val="20"/>
        </w:rPr>
        <w:t>,</w:t>
      </w:r>
      <w:r w:rsidR="00BC6AEC">
        <w:rPr>
          <w:rFonts w:ascii="Helvetica" w:hAnsi="Helvetica"/>
          <w:sz w:val="22"/>
          <w:szCs w:val="20"/>
        </w:rPr>
        <w:t xml:space="preserve"> </w:t>
      </w:r>
      <w:r w:rsidR="00EE5537" w:rsidRPr="004D07C2">
        <w:rPr>
          <w:rFonts w:ascii="Helvetica" w:hAnsi="Helvetica"/>
          <w:sz w:val="22"/>
          <w:szCs w:val="20"/>
        </w:rPr>
        <w:t>Korn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FD6062" w:rsidRPr="004D07C2">
        <w:rPr>
          <w:rFonts w:ascii="Helvetica" w:hAnsi="Helvetica"/>
          <w:sz w:val="22"/>
          <w:szCs w:val="20"/>
        </w:rPr>
        <w:t>AWS API Gateway</w:t>
      </w:r>
      <w:r w:rsidR="00FD6062">
        <w:rPr>
          <w:rFonts w:ascii="Helvetica" w:hAnsi="Helvetica"/>
          <w:sz w:val="22"/>
          <w:szCs w:val="20"/>
        </w:rPr>
        <w:t xml:space="preserve">,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A448DF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6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>migrate</w:t>
      </w:r>
      <w:r w:rsidR="00B007B2">
        <w:rPr>
          <w:rFonts w:ascii="Helvetica" w:hAnsi="Helvetica"/>
          <w:bCs/>
          <w:sz w:val="22"/>
          <w:szCs w:val="22"/>
        </w:rPr>
        <w:t>, support</w:t>
      </w:r>
      <w:r w:rsidR="007857C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  <w:r w:rsidR="00920668">
        <w:rPr>
          <w:rFonts w:ascii="Helvetica" w:hAnsi="Helvetica"/>
          <w:bCs/>
          <w:sz w:val="22"/>
          <w:szCs w:val="22"/>
        </w:rPr>
        <w:t xml:space="preserve">. 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GitLab for team code </w:t>
      </w:r>
      <w:r w:rsidR="00301FEE">
        <w:rPr>
          <w:rFonts w:ascii="Helvetica" w:hAnsi="Helvetica"/>
          <w:bCs/>
          <w:sz w:val="22"/>
          <w:szCs w:val="22"/>
        </w:rPr>
        <w:t>repo</w:t>
      </w:r>
      <w:r w:rsidR="00B007B2">
        <w:rPr>
          <w:rFonts w:ascii="Helvetica" w:hAnsi="Helvetica"/>
          <w:bCs/>
          <w:sz w:val="22"/>
          <w:szCs w:val="22"/>
        </w:rPr>
        <w:t>sitory.</w:t>
      </w:r>
    </w:p>
    <w:p w:rsidR="00E00F51" w:rsidRPr="00920668" w:rsidRDefault="00920668" w:rsidP="00920668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Deploy Prometheus and Alertmanager for meta-monitoring and visibility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="00695188" w:rsidRPr="00920668">
        <w:rPr>
          <w:rFonts w:ascii="Helvetica" w:hAnsi="Helvetica"/>
          <w:bCs/>
          <w:sz w:val="22"/>
          <w:szCs w:val="22"/>
        </w:rPr>
        <w:t>Grafana Infrastructures for visibility/</w:t>
      </w:r>
      <w:r w:rsidR="00695188" w:rsidRPr="00920668">
        <w:rPr>
          <w:rFonts w:ascii="Helvetica" w:hAnsi="Helvetica"/>
          <w:bCs/>
          <w:i/>
          <w:sz w:val="22"/>
          <w:szCs w:val="22"/>
        </w:rPr>
        <w:t>information radiators</w:t>
      </w:r>
      <w:r w:rsidR="00695188" w:rsidRPr="0092066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A448DF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35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8DF" w:rsidRDefault="00A448DF">
      <w:r>
        <w:separator/>
      </w:r>
    </w:p>
  </w:endnote>
  <w:endnote w:type="continuationSeparator" w:id="0">
    <w:p w:rsidR="00A448DF" w:rsidRDefault="00A4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8DF" w:rsidRDefault="00A448DF">
      <w:r>
        <w:separator/>
      </w:r>
    </w:p>
  </w:footnote>
  <w:footnote w:type="continuationSeparator" w:id="0">
    <w:p w:rsidR="00A448DF" w:rsidRDefault="00A44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DF" w:rsidRDefault="00A448DF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A448DF" w:rsidRDefault="00A448DF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Enterprise Infrastructure &amp; Cloud Solutions Architect</w:t>
    </w:r>
  </w:p>
  <w:p w:rsidR="00A448DF" w:rsidRDefault="00A448DF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A448DF" w:rsidRDefault="00A448DF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A448DF" w:rsidRPr="001B5911" w:rsidRDefault="00A448DF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A448DF" w:rsidRDefault="00A448DF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C25FD"/>
    <w:rsid w:val="000C5F95"/>
    <w:rsid w:val="000D18D2"/>
    <w:rsid w:val="000D70E5"/>
    <w:rsid w:val="00116C9F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0381F"/>
    <w:rsid w:val="002278E3"/>
    <w:rsid w:val="00234422"/>
    <w:rsid w:val="00237BFC"/>
    <w:rsid w:val="00251D7B"/>
    <w:rsid w:val="00254D42"/>
    <w:rsid w:val="002643D1"/>
    <w:rsid w:val="0026636E"/>
    <w:rsid w:val="00267037"/>
    <w:rsid w:val="00267531"/>
    <w:rsid w:val="002724AE"/>
    <w:rsid w:val="002742B8"/>
    <w:rsid w:val="002907ED"/>
    <w:rsid w:val="00293B2F"/>
    <w:rsid w:val="002B20B5"/>
    <w:rsid w:val="002B5878"/>
    <w:rsid w:val="002C1D09"/>
    <w:rsid w:val="002D2615"/>
    <w:rsid w:val="002D3262"/>
    <w:rsid w:val="002D4B65"/>
    <w:rsid w:val="002E10C3"/>
    <w:rsid w:val="00301151"/>
    <w:rsid w:val="00301FEE"/>
    <w:rsid w:val="003038E3"/>
    <w:rsid w:val="00325614"/>
    <w:rsid w:val="003357A5"/>
    <w:rsid w:val="00350166"/>
    <w:rsid w:val="003517EB"/>
    <w:rsid w:val="00367705"/>
    <w:rsid w:val="00380E80"/>
    <w:rsid w:val="003916F8"/>
    <w:rsid w:val="00397883"/>
    <w:rsid w:val="003A146B"/>
    <w:rsid w:val="003B6466"/>
    <w:rsid w:val="003B716E"/>
    <w:rsid w:val="003D22D9"/>
    <w:rsid w:val="003E6F6F"/>
    <w:rsid w:val="003F0FBC"/>
    <w:rsid w:val="004064A3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1047"/>
    <w:rsid w:val="00563BB4"/>
    <w:rsid w:val="00566CC4"/>
    <w:rsid w:val="00573B89"/>
    <w:rsid w:val="00590BD0"/>
    <w:rsid w:val="005A736F"/>
    <w:rsid w:val="005D365B"/>
    <w:rsid w:val="00601DEF"/>
    <w:rsid w:val="00616483"/>
    <w:rsid w:val="0062506A"/>
    <w:rsid w:val="00632FF1"/>
    <w:rsid w:val="0063331E"/>
    <w:rsid w:val="006363E5"/>
    <w:rsid w:val="0064083E"/>
    <w:rsid w:val="00643FA8"/>
    <w:rsid w:val="00647184"/>
    <w:rsid w:val="00683171"/>
    <w:rsid w:val="00694E96"/>
    <w:rsid w:val="00695188"/>
    <w:rsid w:val="006A4777"/>
    <w:rsid w:val="006B7B4A"/>
    <w:rsid w:val="006C1233"/>
    <w:rsid w:val="006C4271"/>
    <w:rsid w:val="006D2F8C"/>
    <w:rsid w:val="006E29FE"/>
    <w:rsid w:val="006E7BFE"/>
    <w:rsid w:val="00702821"/>
    <w:rsid w:val="00710BB9"/>
    <w:rsid w:val="00743610"/>
    <w:rsid w:val="0074427E"/>
    <w:rsid w:val="00755825"/>
    <w:rsid w:val="0077621E"/>
    <w:rsid w:val="007857C1"/>
    <w:rsid w:val="00792A67"/>
    <w:rsid w:val="00793561"/>
    <w:rsid w:val="0079503B"/>
    <w:rsid w:val="007969FA"/>
    <w:rsid w:val="00797169"/>
    <w:rsid w:val="007A0545"/>
    <w:rsid w:val="007B0086"/>
    <w:rsid w:val="007B60F5"/>
    <w:rsid w:val="007B71E2"/>
    <w:rsid w:val="007C1E41"/>
    <w:rsid w:val="007D733E"/>
    <w:rsid w:val="007F0B88"/>
    <w:rsid w:val="008000CF"/>
    <w:rsid w:val="00825B2E"/>
    <w:rsid w:val="00836D70"/>
    <w:rsid w:val="00846D81"/>
    <w:rsid w:val="008548CC"/>
    <w:rsid w:val="0086048B"/>
    <w:rsid w:val="00863F1E"/>
    <w:rsid w:val="008718FD"/>
    <w:rsid w:val="0087441E"/>
    <w:rsid w:val="00877514"/>
    <w:rsid w:val="008864A6"/>
    <w:rsid w:val="00897C72"/>
    <w:rsid w:val="008A2740"/>
    <w:rsid w:val="008B155D"/>
    <w:rsid w:val="008B2DEE"/>
    <w:rsid w:val="008B7FC6"/>
    <w:rsid w:val="008C537B"/>
    <w:rsid w:val="008E4C1E"/>
    <w:rsid w:val="008E5171"/>
    <w:rsid w:val="008E6594"/>
    <w:rsid w:val="0091163B"/>
    <w:rsid w:val="0091396A"/>
    <w:rsid w:val="00920668"/>
    <w:rsid w:val="00952136"/>
    <w:rsid w:val="00957D00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E0F48"/>
    <w:rsid w:val="009F35D4"/>
    <w:rsid w:val="00A0081E"/>
    <w:rsid w:val="00A05CD5"/>
    <w:rsid w:val="00A448DF"/>
    <w:rsid w:val="00A54054"/>
    <w:rsid w:val="00A7643C"/>
    <w:rsid w:val="00A9598C"/>
    <w:rsid w:val="00AB19C7"/>
    <w:rsid w:val="00AD63DB"/>
    <w:rsid w:val="00AF4C80"/>
    <w:rsid w:val="00AF5A1C"/>
    <w:rsid w:val="00B007B2"/>
    <w:rsid w:val="00B0087B"/>
    <w:rsid w:val="00B45755"/>
    <w:rsid w:val="00B458E9"/>
    <w:rsid w:val="00B60B6E"/>
    <w:rsid w:val="00B776FE"/>
    <w:rsid w:val="00BB4B64"/>
    <w:rsid w:val="00BC2D98"/>
    <w:rsid w:val="00BC6AEC"/>
    <w:rsid w:val="00BD017D"/>
    <w:rsid w:val="00BD54C8"/>
    <w:rsid w:val="00BE5316"/>
    <w:rsid w:val="00BF6177"/>
    <w:rsid w:val="00C33E3E"/>
    <w:rsid w:val="00C40109"/>
    <w:rsid w:val="00C409B2"/>
    <w:rsid w:val="00C4309D"/>
    <w:rsid w:val="00C63BB0"/>
    <w:rsid w:val="00C640FE"/>
    <w:rsid w:val="00C71EBE"/>
    <w:rsid w:val="00C72549"/>
    <w:rsid w:val="00C85190"/>
    <w:rsid w:val="00CA7143"/>
    <w:rsid w:val="00CB2222"/>
    <w:rsid w:val="00D073D1"/>
    <w:rsid w:val="00D12EB3"/>
    <w:rsid w:val="00D1548F"/>
    <w:rsid w:val="00D206A1"/>
    <w:rsid w:val="00D33A6D"/>
    <w:rsid w:val="00D33DA5"/>
    <w:rsid w:val="00D36424"/>
    <w:rsid w:val="00D530D0"/>
    <w:rsid w:val="00D55D5C"/>
    <w:rsid w:val="00D658B7"/>
    <w:rsid w:val="00D72666"/>
    <w:rsid w:val="00D72E97"/>
    <w:rsid w:val="00D804EA"/>
    <w:rsid w:val="00D8284D"/>
    <w:rsid w:val="00D85A79"/>
    <w:rsid w:val="00D900D7"/>
    <w:rsid w:val="00DA6F6A"/>
    <w:rsid w:val="00DB2A29"/>
    <w:rsid w:val="00DB6B5F"/>
    <w:rsid w:val="00DC4155"/>
    <w:rsid w:val="00DD10E2"/>
    <w:rsid w:val="00DD3AF1"/>
    <w:rsid w:val="00DD6375"/>
    <w:rsid w:val="00E00F51"/>
    <w:rsid w:val="00E34790"/>
    <w:rsid w:val="00E401EB"/>
    <w:rsid w:val="00E6327F"/>
    <w:rsid w:val="00E864C5"/>
    <w:rsid w:val="00E9137D"/>
    <w:rsid w:val="00E92EBD"/>
    <w:rsid w:val="00EA309D"/>
    <w:rsid w:val="00ED467F"/>
    <w:rsid w:val="00ED7019"/>
    <w:rsid w:val="00EE4DF0"/>
    <w:rsid w:val="00EE5537"/>
    <w:rsid w:val="00EE5609"/>
    <w:rsid w:val="00EF5624"/>
    <w:rsid w:val="00EF7A57"/>
    <w:rsid w:val="00F22D16"/>
    <w:rsid w:val="00F61658"/>
    <w:rsid w:val="00F66E43"/>
    <w:rsid w:val="00F70680"/>
    <w:rsid w:val="00F920EE"/>
    <w:rsid w:val="00FA1C43"/>
    <w:rsid w:val="00FB58F0"/>
    <w:rsid w:val="00FD6062"/>
    <w:rsid w:val="00FD644D"/>
    <w:rsid w:val="00FD6494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  <w14:docId w14:val="72034006"/>
  <w15:chartTrackingRefBased/>
  <w15:docId w15:val="{A90CD684-B68C-1244-8D0F-8C70D3FE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3278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19</cp:revision>
  <cp:lastPrinted>2019-07-26T19:47:00Z</cp:lastPrinted>
  <dcterms:created xsi:type="dcterms:W3CDTF">2019-08-15T19:55:00Z</dcterms:created>
  <dcterms:modified xsi:type="dcterms:W3CDTF">2019-09-05T20:09:00Z</dcterms:modified>
</cp:coreProperties>
</file>