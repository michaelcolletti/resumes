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667"/>
        <w:gridCol w:w="639"/>
        <w:gridCol w:w="5462"/>
      </w:tblGrid>
      <w:tr w:rsidR="00B93310" w:rsidRPr="005152F2" w:rsidTr="00207186">
        <w:trPr>
          <w:trHeight w:val="11250"/>
        </w:trPr>
        <w:tc>
          <w:tcPr>
            <w:tcW w:w="2832" w:type="dxa"/>
          </w:tcPr>
          <w:bookmarkStart w:id="0" w:name="_LinkedIn_URL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6E2BB78EB744CA428337378238F08E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D95A76" w:rsidP="003856C9">
                <w:pPr>
                  <w:pStyle w:val="Heading1"/>
                </w:pPr>
                <w:r>
                  <w:t>Michael Colletti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667"/>
            </w:tblGrid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>
                              <a:hlinkClick xmlns:a="http://schemas.openxmlformats.org/drawingml/2006/main" r:id="rId7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F1D605" id="Group 43" o:spid="_x0000_s1026" alt="Email icon" href="mailto:creative@cpossibilities.com?subject=Resume%20Response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" o:button="t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bookmarkStart w:id="1" w:name="_Email"/>
            <w:bookmarkEnd w:id="1"/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C3321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C068015861B97E49A334C8DE60DEB6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(845) 675-0184">
                              <a:hlinkClick xmlns:a="http://schemas.openxmlformats.org/drawingml/2006/main" r:id="rId8" tooltip="(845) 675-0184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04CDD0" id="Group 37" o:spid="_x0000_s1026" alt="(845) 675-0184" href="#_LinkedIn_URL" title="(845) 675-0184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" o:button="t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bookmarkStart w:id="2" w:name="_Telephone"/>
            <w:bookmarkEnd w:id="2"/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C3321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77399EC3FF69374AA2000CE3D69562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>
                              <a:hlinkClick xmlns:a="http://schemas.openxmlformats.org/drawingml/2006/main" r:id="rId9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>
                                      <a:hlinkClick r:id="rId10"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CD9C32" id="Group 31" o:spid="_x0000_s1026" alt="LinkedIn icon" href="https://www.linkedin.com/in/michaelgcolletti/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" o:button="t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href="http://linkedin.com/in/michael-colletti-b870332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" o:button="t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fill o:detectmouseclick="t"/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C3321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6399EBCE374C494996D50F02795DDC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207186">
              <w:trPr>
                <w:trHeight w:val="455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EC3321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08BD3232871E745B866A928D2ACE6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207186">
              <w:trPr>
                <w:trHeight w:val="817"/>
              </w:trPr>
              <w:tc>
                <w:tcPr>
                  <w:tcW w:w="2832" w:type="dxa"/>
                  <w:tcMar>
                    <w:top w:w="374" w:type="dxa"/>
                    <w:bottom w:w="115" w:type="dxa"/>
                  </w:tcMar>
                </w:tcPr>
                <w:p w:rsidR="002C77B9" w:rsidRDefault="00EC3321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ECF177D93540742953067BAB641F2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5A347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34B05" w:rsidP="00D11C4D">
                  <w:r>
                    <w:t>To build great things and solve tough problems in a generative learning space.</w:t>
                  </w:r>
                </w:p>
              </w:tc>
            </w:tr>
            <w:tr w:rsidR="00463463" w:rsidRPr="005152F2" w:rsidTr="0022127E">
              <w:trPr>
                <w:trHeight w:val="1677"/>
              </w:trPr>
              <w:tc>
                <w:tcPr>
                  <w:tcW w:w="2832" w:type="dxa"/>
                  <w:tcMar>
                    <w:top w:w="374" w:type="dxa"/>
                    <w:bottom w:w="115" w:type="dxa"/>
                  </w:tcMar>
                </w:tcPr>
                <w:p w:rsidR="005A7E57" w:rsidRDefault="00EC3321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C831C824E90B5489FD4DC4089C7FA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73153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207186" w:rsidRDefault="00370233" w:rsidP="00463463">
                  <w:pPr>
                    <w:rPr>
                      <w:sz w:val="18"/>
                      <w:szCs w:val="18"/>
                    </w:rPr>
                  </w:pPr>
                  <w:r w:rsidRPr="00207186">
                    <w:rPr>
                      <w:sz w:val="18"/>
                      <w:szCs w:val="18"/>
                    </w:rPr>
                    <w:t xml:space="preserve">Automation, </w:t>
                  </w:r>
                  <w:r w:rsidR="00F20C70" w:rsidRPr="00207186">
                    <w:rPr>
                      <w:sz w:val="18"/>
                      <w:szCs w:val="18"/>
                    </w:rPr>
                    <w:t xml:space="preserve">Open-source, </w:t>
                  </w:r>
                  <w:r w:rsidR="006E6794" w:rsidRPr="00207186">
                    <w:rPr>
                      <w:sz w:val="18"/>
                      <w:szCs w:val="18"/>
                    </w:rPr>
                    <w:t>Operations</w:t>
                  </w:r>
                  <w:r w:rsidR="006E6794">
                    <w:rPr>
                      <w:sz w:val="18"/>
                      <w:szCs w:val="18"/>
                    </w:rPr>
                    <w:t xml:space="preserve">, </w:t>
                  </w:r>
                  <w:r w:rsidR="00B6202C" w:rsidRPr="00207186">
                    <w:rPr>
                      <w:sz w:val="18"/>
                      <w:szCs w:val="18"/>
                    </w:rPr>
                    <w:t xml:space="preserve">Linux, </w:t>
                  </w:r>
                  <w:r w:rsidR="00334B05" w:rsidRPr="00207186">
                    <w:rPr>
                      <w:sz w:val="18"/>
                      <w:szCs w:val="18"/>
                    </w:rPr>
                    <w:t xml:space="preserve">Ansible, </w:t>
                  </w:r>
                  <w:r w:rsidR="009358B8" w:rsidRPr="00207186">
                    <w:rPr>
                      <w:sz w:val="18"/>
                      <w:szCs w:val="18"/>
                    </w:rPr>
                    <w:t xml:space="preserve">MariaDB, </w:t>
                  </w:r>
                  <w:r w:rsidR="00334B05" w:rsidRPr="00207186">
                    <w:rPr>
                      <w:sz w:val="18"/>
                      <w:szCs w:val="18"/>
                    </w:rPr>
                    <w:t xml:space="preserve">Prometheus, Zabbix, </w:t>
                  </w:r>
                  <w:r w:rsidR="008E29F8" w:rsidRPr="00207186">
                    <w:rPr>
                      <w:sz w:val="18"/>
                      <w:szCs w:val="18"/>
                    </w:rPr>
                    <w:t>Docker</w:t>
                  </w:r>
                  <w:r w:rsidR="006E6794">
                    <w:rPr>
                      <w:sz w:val="18"/>
                      <w:szCs w:val="18"/>
                    </w:rPr>
                    <w:t xml:space="preserve"> and</w:t>
                  </w:r>
                  <w:r w:rsidR="008E29F8" w:rsidRPr="00207186">
                    <w:rPr>
                      <w:sz w:val="18"/>
                      <w:szCs w:val="18"/>
                    </w:rPr>
                    <w:t xml:space="preserve"> </w:t>
                  </w:r>
                  <w:r w:rsidR="00B00DEE" w:rsidRPr="00207186">
                    <w:rPr>
                      <w:sz w:val="18"/>
                      <w:szCs w:val="18"/>
                    </w:rPr>
                    <w:t xml:space="preserve">Swarm, </w:t>
                  </w:r>
                  <w:r w:rsidR="009358B8" w:rsidRPr="00207186">
                    <w:rPr>
                      <w:sz w:val="18"/>
                      <w:szCs w:val="18"/>
                    </w:rPr>
                    <w:t>Git,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A33190" w:rsidRPr="00207186">
                    <w:rPr>
                      <w:sz w:val="18"/>
                      <w:szCs w:val="18"/>
                    </w:rPr>
                    <w:t>REST APIs,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Unix, </w:t>
                  </w:r>
                  <w:r w:rsidR="00B6202C" w:rsidRPr="00207186">
                    <w:rPr>
                      <w:sz w:val="18"/>
                      <w:szCs w:val="18"/>
                    </w:rPr>
                    <w:t>AIX,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B6202C" w:rsidRPr="00207186">
                    <w:rPr>
                      <w:sz w:val="18"/>
                      <w:szCs w:val="18"/>
                    </w:rPr>
                    <w:t>Solaris, RDBMS (DB2,Oracle), Legacy stacks, ERP, CRM, Monitoring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677" w:type="dxa"/>
          </w:tcPr>
          <w:p w:rsidR="00B93310" w:rsidRPr="005152F2" w:rsidRDefault="00B93310" w:rsidP="00463463"/>
        </w:tc>
        <w:tc>
          <w:tcPr>
            <w:tcW w:w="5800" w:type="dxa"/>
          </w:tcPr>
          <w:tbl>
            <w:tblPr>
              <w:tblW w:w="5809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09"/>
            </w:tblGrid>
            <w:tr w:rsidR="008F6337" w:rsidTr="006E6794">
              <w:trPr>
                <w:trHeight w:val="10684"/>
              </w:trPr>
              <w:tc>
                <w:tcPr>
                  <w:tcW w:w="580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C3321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2995A7EE58EF440BB56F61EB670DB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804D95" w:rsidP="002B3890">
                  <w:pPr>
                    <w:pStyle w:val="Heading4"/>
                  </w:pPr>
                  <w:r>
                    <w:t>OSS Technical Architect/State of NY CTO</w:t>
                  </w:r>
                </w:p>
                <w:p w:rsidR="008F6337" w:rsidRPr="005152F2" w:rsidRDefault="000C3B32" w:rsidP="008F6337">
                  <w:pPr>
                    <w:pStyle w:val="Heading5"/>
                  </w:pPr>
                  <w:r>
                    <w:t>201</w:t>
                  </w:r>
                  <w:r w:rsidR="00334B05">
                    <w:t>6</w:t>
                  </w:r>
                  <w:r w:rsidR="00804D95">
                    <w:t>-2019</w:t>
                  </w:r>
                  <w:r w:rsidR="0090782F">
                    <w:t xml:space="preserve"> (Independent Consultant)</w:t>
                  </w:r>
                </w:p>
                <w:p w:rsidR="008F6337" w:rsidRDefault="00804D95" w:rsidP="008F6337">
                  <w:r>
                    <w:t>Design, build and support a highly scalable resilient and loosely coupled Open-source alternative to IBM Tivoli ITM</w:t>
                  </w:r>
                  <w:r w:rsidR="00B00DEE">
                    <w:t xml:space="preserve"> and other products</w:t>
                  </w:r>
                  <w:r>
                    <w:t xml:space="preserve">. Zabbix certified Specialist and Professional, specializing in </w:t>
                  </w:r>
                  <w:r w:rsidR="00AE76FB">
                    <w:t>designing</w:t>
                  </w:r>
                  <w:r>
                    <w:t xml:space="preserve"> open-source solutions. Legacy monitoring replacement saved $1M/year in software and support costs.</w:t>
                  </w:r>
                  <w:r w:rsidR="00B6202C">
                    <w:t xml:space="preserve"> </w:t>
                  </w:r>
                </w:p>
                <w:p w:rsidR="007B2F5C" w:rsidRPr="0043426C" w:rsidRDefault="00804D95" w:rsidP="0043426C">
                  <w:pPr>
                    <w:pStyle w:val="Heading4"/>
                  </w:pPr>
                  <w:r>
                    <w:t xml:space="preserve">technical Architect/state of ny </w:t>
                  </w:r>
                </w:p>
                <w:p w:rsidR="007B2F5C" w:rsidRPr="005152F2" w:rsidRDefault="007709D6" w:rsidP="007B2F5C">
                  <w:pPr>
                    <w:pStyle w:val="Heading5"/>
                  </w:pPr>
                  <w:r>
                    <w:t>201</w:t>
                  </w:r>
                  <w:r w:rsidR="00334B05">
                    <w:t>0</w:t>
                  </w:r>
                  <w:r w:rsidR="000C3B32">
                    <w:t>-201</w:t>
                  </w:r>
                  <w:r w:rsidR="00334B05">
                    <w:t>5</w:t>
                  </w:r>
                  <w:r w:rsidR="0090782F">
                    <w:t xml:space="preserve">  (Independent Consultant)</w:t>
                  </w:r>
                </w:p>
                <w:p w:rsidR="00207186" w:rsidRDefault="00334B05" w:rsidP="00207186">
                  <w:r>
                    <w:t xml:space="preserve">Production support of legacy stack of: DB2 10.x, IBM Tivoli ITM, </w:t>
                  </w:r>
                  <w:r w:rsidR="00B00DEE">
                    <w:t xml:space="preserve">ITCAM, </w:t>
                  </w:r>
                  <w:r>
                    <w:t xml:space="preserve">Omnibus, BIRT, </w:t>
                  </w:r>
                  <w:r w:rsidR="00B00DEE">
                    <w:t xml:space="preserve">Netcool, </w:t>
                  </w:r>
                  <w:proofErr w:type="spellStart"/>
                  <w:r>
                    <w:t>Cognos</w:t>
                  </w:r>
                  <w:proofErr w:type="spellEnd"/>
                  <w:r>
                    <w:t>, AIX</w:t>
                  </w:r>
                  <w:r w:rsidR="00207186">
                    <w:t xml:space="preserve">, </w:t>
                  </w:r>
                  <w:r w:rsidR="006E6794">
                    <w:t xml:space="preserve">and </w:t>
                  </w:r>
                  <w:r w:rsidR="00207186">
                    <w:t>ops support</w:t>
                  </w:r>
                  <w:r>
                    <w:t xml:space="preserve"> while experimenting with open-source components to replace the marketecture/monolith.</w:t>
                  </w:r>
                  <w:r w:rsidR="00207186">
                    <w:t xml:space="preserve"> </w:t>
                  </w:r>
                  <w:r>
                    <w:t xml:space="preserve"> </w:t>
                  </w:r>
                </w:p>
                <w:p w:rsidR="00207186" w:rsidRDefault="00207186" w:rsidP="006E6794">
                  <w:pPr>
                    <w:pStyle w:val="Heading4"/>
                  </w:pPr>
                  <w:r>
                    <w:t>SAP Basis Admin / Siebel Admin / Technical Architect/</w:t>
                  </w:r>
                </w:p>
                <w:p w:rsidR="006E6794" w:rsidRDefault="006E6794" w:rsidP="006E6794">
                  <w:pPr>
                    <w:pStyle w:val="Heading4"/>
                  </w:pPr>
                </w:p>
                <w:p w:rsidR="00370233" w:rsidRDefault="00370233" w:rsidP="00370233">
                  <w:pPr>
                    <w:pStyle w:val="Heading4"/>
                  </w:pPr>
                  <w:r>
                    <w:t>Client List</w:t>
                  </w:r>
                  <w:r w:rsidR="00AC210E">
                    <w:t xml:space="preserve"> Creative Possibilities INC.</w:t>
                  </w:r>
                </w:p>
                <w:p w:rsidR="0022127E" w:rsidRDefault="00370233" w:rsidP="0022127E">
                  <w:pPr>
                    <w:pStyle w:val="Heading5"/>
                  </w:pPr>
                  <w:r>
                    <w:t xml:space="preserve">IBM, </w:t>
                  </w:r>
                  <w:proofErr w:type="spellStart"/>
                  <w:r>
                    <w:t>Dyn</w:t>
                  </w:r>
                  <w:r w:rsidR="0011515C">
                    <w:t>ax</w:t>
                  </w:r>
                  <w:proofErr w:type="spellEnd"/>
                  <w:r>
                    <w:t xml:space="preserve">, BTX, </w:t>
                  </w:r>
                  <w:proofErr w:type="spellStart"/>
                  <w:r>
                    <w:t>Part</w:t>
                  </w:r>
                  <w:r w:rsidR="00B00DEE">
                    <w:t>m</w:t>
                  </w:r>
                  <w:r>
                    <w:t>iner</w:t>
                  </w:r>
                  <w:proofErr w:type="spellEnd"/>
                  <w:r>
                    <w:t xml:space="preserve">, Endicott Interconnect/i3 Electronics, </w:t>
                  </w:r>
                  <w:r w:rsidR="0011515C">
                    <w:t xml:space="preserve">Ernst and Young, State of New York </w:t>
                  </w:r>
                </w:p>
                <w:p w:rsidR="0022127E" w:rsidRPr="0022127E" w:rsidRDefault="0022127E" w:rsidP="0022127E"/>
                <w:p w:rsidR="0022127E" w:rsidRPr="005152F2" w:rsidRDefault="00EC3321" w:rsidP="0022127E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8DBD7EE9D509444B00E5362B64602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2127E" w:rsidRPr="005152F2">
                        <w:t>Education</w:t>
                      </w:r>
                    </w:sdtContent>
                  </w:sdt>
                </w:p>
                <w:p w:rsidR="0022127E" w:rsidRPr="0043426C" w:rsidRDefault="0022127E" w:rsidP="0022127E">
                  <w:pPr>
                    <w:pStyle w:val="Heading4"/>
                  </w:pPr>
                  <w:r>
                    <w:t>Bach</w:t>
                  </w:r>
                  <w:r w:rsidR="006B0B25">
                    <w:t>E</w:t>
                  </w:r>
                  <w:r>
                    <w:t>l</w:t>
                  </w:r>
                  <w:r w:rsidR="006B0B25">
                    <w:t>O</w:t>
                  </w:r>
                  <w:r>
                    <w:t xml:space="preserve">r of Arts in Sociology / 1989 </w:t>
                  </w:r>
                </w:p>
                <w:p w:rsidR="0011515C" w:rsidRDefault="0022127E" w:rsidP="00B4163B">
                  <w:pPr>
                    <w:pStyle w:val="Heading5"/>
                  </w:pPr>
                  <w:r>
                    <w:t>Purchase College</w:t>
                  </w:r>
                </w:p>
                <w:p w:rsidR="00B4163B" w:rsidRPr="00B4163B" w:rsidRDefault="00B4163B" w:rsidP="00B4163B">
                  <w:bookmarkStart w:id="3" w:name="_GoBack"/>
                  <w:bookmarkEnd w:id="3"/>
                  <w:r>
                    <w:t>I never have been able to open up my Sociology shop but suspect the training has been helpful in other ways.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6E6794">
      <w:pPr>
        <w:pStyle w:val="NoSpacing"/>
        <w:jc w:val="both"/>
      </w:pPr>
    </w:p>
    <w:sectPr w:rsidR="00E941EF" w:rsidSect="00B4163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21" w:rsidRDefault="00EC3321" w:rsidP="003856C9">
      <w:pPr>
        <w:spacing w:after="0" w:line="240" w:lineRule="auto"/>
      </w:pPr>
      <w:r>
        <w:separator/>
      </w:r>
    </w:p>
  </w:endnote>
  <w:endnote w:type="continuationSeparator" w:id="0">
    <w:p w:rsidR="00EC3321" w:rsidRDefault="00EC332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11515C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5F2A3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E9410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21" w:rsidRDefault="00EC3321" w:rsidP="003856C9">
      <w:pPr>
        <w:spacing w:after="0" w:line="240" w:lineRule="auto"/>
      </w:pPr>
      <w:r>
        <w:separator/>
      </w:r>
    </w:p>
  </w:footnote>
  <w:footnote w:type="continuationSeparator" w:id="0">
    <w:p w:rsidR="00EC3321" w:rsidRDefault="00EC332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48B7D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98CFD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76"/>
    <w:rsid w:val="00052BE1"/>
    <w:rsid w:val="0007412A"/>
    <w:rsid w:val="000C3B32"/>
    <w:rsid w:val="0010199E"/>
    <w:rsid w:val="0011515C"/>
    <w:rsid w:val="001765FE"/>
    <w:rsid w:val="0019561F"/>
    <w:rsid w:val="001B32D2"/>
    <w:rsid w:val="00207186"/>
    <w:rsid w:val="0022127E"/>
    <w:rsid w:val="00293B83"/>
    <w:rsid w:val="002A3621"/>
    <w:rsid w:val="002B3890"/>
    <w:rsid w:val="002B7747"/>
    <w:rsid w:val="002C77B9"/>
    <w:rsid w:val="002F485A"/>
    <w:rsid w:val="003053D9"/>
    <w:rsid w:val="00334B05"/>
    <w:rsid w:val="00370233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4F2A83"/>
    <w:rsid w:val="005152F2"/>
    <w:rsid w:val="00534E4E"/>
    <w:rsid w:val="00551D35"/>
    <w:rsid w:val="00557019"/>
    <w:rsid w:val="005674AC"/>
    <w:rsid w:val="005A1E51"/>
    <w:rsid w:val="005A7E57"/>
    <w:rsid w:val="00616FF4"/>
    <w:rsid w:val="0069680D"/>
    <w:rsid w:val="006A3CE7"/>
    <w:rsid w:val="006B0B25"/>
    <w:rsid w:val="006E6794"/>
    <w:rsid w:val="00743379"/>
    <w:rsid w:val="007500E0"/>
    <w:rsid w:val="007709D6"/>
    <w:rsid w:val="007803B7"/>
    <w:rsid w:val="007B2F5C"/>
    <w:rsid w:val="007C5F05"/>
    <w:rsid w:val="00804D95"/>
    <w:rsid w:val="00832043"/>
    <w:rsid w:val="00832F81"/>
    <w:rsid w:val="008C7CA2"/>
    <w:rsid w:val="008E29F8"/>
    <w:rsid w:val="008F6337"/>
    <w:rsid w:val="0090782F"/>
    <w:rsid w:val="009358B8"/>
    <w:rsid w:val="00997DBE"/>
    <w:rsid w:val="00A33190"/>
    <w:rsid w:val="00A42F91"/>
    <w:rsid w:val="00AC210E"/>
    <w:rsid w:val="00AE76FB"/>
    <w:rsid w:val="00AF1258"/>
    <w:rsid w:val="00B00DEE"/>
    <w:rsid w:val="00B01E52"/>
    <w:rsid w:val="00B4163B"/>
    <w:rsid w:val="00B550FC"/>
    <w:rsid w:val="00B6202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51F4B"/>
    <w:rsid w:val="00D95A76"/>
    <w:rsid w:val="00DC79BB"/>
    <w:rsid w:val="00DF0D4D"/>
    <w:rsid w:val="00E34D58"/>
    <w:rsid w:val="00E55EAE"/>
    <w:rsid w:val="00E941EF"/>
    <w:rsid w:val="00EB1C1B"/>
    <w:rsid w:val="00EC3321"/>
    <w:rsid w:val="00EE7655"/>
    <w:rsid w:val="00F20C7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0226D"/>
  <w15:chartTrackingRefBased/>
  <w15:docId w15:val="{81A93901-258F-2441-99D8-4D50D522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B4163B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LinkedIn_UR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creative@cpossibilities.com?subject=Resume%20Respon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inkedin.com/in/michael-colletti-b870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chaelgcolletti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Application%20Support/Microsoft/Office/16.0/DTS/en-US%7bCB87244C-2DAD-C546-961C-F466B8A23D42%7d/%7bE42C6591-EF6B-8140-88DF-BA58B350C07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2BB78EB744CA428337378238F08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3AB4-40E7-EA46-B1E0-C167DD4C31C6}"/>
      </w:docPartPr>
      <w:docPartBody>
        <w:p w:rsidR="00692AB8" w:rsidRDefault="00E348E4">
          <w:pPr>
            <w:pStyle w:val="6E2BB78EB744CA428337378238F08E2D"/>
          </w:pPr>
          <w:r w:rsidRPr="005152F2">
            <w:t>Your Name</w:t>
          </w:r>
        </w:p>
      </w:docPartBody>
    </w:docPart>
    <w:docPart>
      <w:docPartPr>
        <w:name w:val="C068015861B97E49A334C8DE60DEB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7221-D9CF-CF4B-B411-0C83A6B3D6D0}"/>
      </w:docPartPr>
      <w:docPartBody>
        <w:p w:rsidR="00692AB8" w:rsidRDefault="00E348E4">
          <w:pPr>
            <w:pStyle w:val="C068015861B97E49A334C8DE60DEB64B"/>
          </w:pPr>
          <w:r w:rsidRPr="005152F2">
            <w:t>Email</w:t>
          </w:r>
        </w:p>
      </w:docPartBody>
    </w:docPart>
    <w:docPart>
      <w:docPartPr>
        <w:name w:val="77399EC3FF69374AA2000CE3D6956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18D16-45E7-E742-8775-AC59B62491A0}"/>
      </w:docPartPr>
      <w:docPartBody>
        <w:p w:rsidR="00692AB8" w:rsidRDefault="00E348E4">
          <w:pPr>
            <w:pStyle w:val="77399EC3FF69374AA2000CE3D695627D"/>
          </w:pPr>
          <w:r w:rsidRPr="005152F2">
            <w:t>Telephone</w:t>
          </w:r>
        </w:p>
      </w:docPartBody>
    </w:docPart>
    <w:docPart>
      <w:docPartPr>
        <w:name w:val="6399EBCE374C494996D50F02795D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F8DD-3214-094D-B06D-75BFC4CD2101}"/>
      </w:docPartPr>
      <w:docPartBody>
        <w:p w:rsidR="00692AB8" w:rsidRDefault="00E348E4">
          <w:pPr>
            <w:pStyle w:val="6399EBCE374C494996D50F02795DDCFD"/>
          </w:pPr>
          <w:r w:rsidRPr="003053D9">
            <w:t>LinkedIn URL</w:t>
          </w:r>
        </w:p>
      </w:docPartBody>
    </w:docPart>
    <w:docPart>
      <w:docPartPr>
        <w:name w:val="208BD3232871E745B866A928D2AC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F618-F1EC-BE41-8B80-5F1E4A68C339}"/>
      </w:docPartPr>
      <w:docPartBody>
        <w:p w:rsidR="00692AB8" w:rsidRDefault="00E348E4">
          <w:pPr>
            <w:pStyle w:val="208BD3232871E745B866A928D2ACE608"/>
          </w:pPr>
          <w:r w:rsidRPr="005152F2">
            <w:t>Link to other online properties: Portfolio/Website/Blog</w:t>
          </w:r>
        </w:p>
      </w:docPartBody>
    </w:docPart>
    <w:docPart>
      <w:docPartPr>
        <w:name w:val="FECF177D93540742953067BAB641F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42D7D-761D-604B-B583-5353DDBF55EC}"/>
      </w:docPartPr>
      <w:docPartBody>
        <w:p w:rsidR="00692AB8" w:rsidRDefault="00E348E4">
          <w:pPr>
            <w:pStyle w:val="FECF177D93540742953067BAB641F236"/>
          </w:pPr>
          <w:r>
            <w:t>Objective</w:t>
          </w:r>
        </w:p>
      </w:docPartBody>
    </w:docPart>
    <w:docPart>
      <w:docPartPr>
        <w:name w:val="3C831C824E90B5489FD4DC4089C7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BDAE-6CBF-4D49-B320-82816D544715}"/>
      </w:docPartPr>
      <w:docPartBody>
        <w:p w:rsidR="00692AB8" w:rsidRDefault="00E348E4">
          <w:pPr>
            <w:pStyle w:val="3C831C824E90B5489FD4DC4089C7FA5A"/>
          </w:pPr>
          <w:r>
            <w:t>Skills</w:t>
          </w:r>
        </w:p>
      </w:docPartBody>
    </w:docPart>
    <w:docPart>
      <w:docPartPr>
        <w:name w:val="52995A7EE58EF440BB56F61EB670D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EF557-FBCB-D94B-AFD0-96A114C7A105}"/>
      </w:docPartPr>
      <w:docPartBody>
        <w:p w:rsidR="00692AB8" w:rsidRDefault="00E348E4">
          <w:pPr>
            <w:pStyle w:val="52995A7EE58EF440BB56F61EB670DB46"/>
          </w:pPr>
          <w:r w:rsidRPr="005152F2">
            <w:t>Experience</w:t>
          </w:r>
        </w:p>
      </w:docPartBody>
    </w:docPart>
    <w:docPart>
      <w:docPartPr>
        <w:name w:val="98DBD7EE9D509444B00E5362B6460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C7D7-D608-3F4B-8448-46D5CDB2553D}"/>
      </w:docPartPr>
      <w:docPartBody>
        <w:p w:rsidR="00692AB8" w:rsidRDefault="00C36741" w:rsidP="00C36741">
          <w:pPr>
            <w:pStyle w:val="98DBD7EE9D509444B00E5362B646023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41"/>
    <w:rsid w:val="003E5DA5"/>
    <w:rsid w:val="00692AB8"/>
    <w:rsid w:val="009A1CFD"/>
    <w:rsid w:val="00C36741"/>
    <w:rsid w:val="00E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BB78EB744CA428337378238F08E2D">
    <w:name w:val="6E2BB78EB744CA428337378238F08E2D"/>
  </w:style>
  <w:style w:type="paragraph" w:customStyle="1" w:styleId="C068015861B97E49A334C8DE60DEB64B">
    <w:name w:val="C068015861B97E49A334C8DE60DEB64B"/>
  </w:style>
  <w:style w:type="paragraph" w:customStyle="1" w:styleId="77399EC3FF69374AA2000CE3D695627D">
    <w:name w:val="77399EC3FF69374AA2000CE3D695627D"/>
  </w:style>
  <w:style w:type="paragraph" w:customStyle="1" w:styleId="6399EBCE374C494996D50F02795DDCFD">
    <w:name w:val="6399EBCE374C494996D50F02795DDCFD"/>
  </w:style>
  <w:style w:type="paragraph" w:customStyle="1" w:styleId="208BD3232871E745B866A928D2ACE608">
    <w:name w:val="208BD3232871E745B866A928D2ACE608"/>
  </w:style>
  <w:style w:type="paragraph" w:customStyle="1" w:styleId="FECF177D93540742953067BAB641F236">
    <w:name w:val="FECF177D93540742953067BAB641F236"/>
  </w:style>
  <w:style w:type="paragraph" w:customStyle="1" w:styleId="856D4C024F713D44B6FD8179BB14E37C">
    <w:name w:val="856D4C024F713D44B6FD8179BB14E37C"/>
  </w:style>
  <w:style w:type="paragraph" w:customStyle="1" w:styleId="3C831C824E90B5489FD4DC4089C7FA5A">
    <w:name w:val="3C831C824E90B5489FD4DC4089C7FA5A"/>
  </w:style>
  <w:style w:type="paragraph" w:customStyle="1" w:styleId="05663258227FD64CA922A0DC57E03FC8">
    <w:name w:val="05663258227FD64CA922A0DC57E03FC8"/>
  </w:style>
  <w:style w:type="paragraph" w:customStyle="1" w:styleId="52995A7EE58EF440BB56F61EB670DB46">
    <w:name w:val="52995A7EE58EF440BB56F61EB670DB46"/>
  </w:style>
  <w:style w:type="paragraph" w:customStyle="1" w:styleId="3158A66F3A75EF48B416B696DE4F6504">
    <w:name w:val="3158A66F3A75EF48B416B696DE4F6504"/>
  </w:style>
  <w:style w:type="paragraph" w:customStyle="1" w:styleId="DE8BB93C49C32940B2255FDB5818B6C6">
    <w:name w:val="DE8BB93C49C32940B2255FDB5818B6C6"/>
  </w:style>
  <w:style w:type="paragraph" w:customStyle="1" w:styleId="0B3BE2870982A94EB38A03685004D3E8">
    <w:name w:val="0B3BE2870982A94EB38A03685004D3E8"/>
  </w:style>
  <w:style w:type="paragraph" w:customStyle="1" w:styleId="A3E5061786D07A4CA9B0DCB51A35C591">
    <w:name w:val="A3E5061786D07A4CA9B0DCB51A35C591"/>
  </w:style>
  <w:style w:type="paragraph" w:customStyle="1" w:styleId="1FBAC607F7B8554294F12531DDF4D46E">
    <w:name w:val="1FBAC607F7B8554294F12531DDF4D46E"/>
  </w:style>
  <w:style w:type="paragraph" w:customStyle="1" w:styleId="11BFEC79EF95B840B600F3D9E965D3AE">
    <w:name w:val="11BFEC79EF95B840B600F3D9E965D3AE"/>
  </w:style>
  <w:style w:type="paragraph" w:customStyle="1" w:styleId="A16E7CCCC444DF47BA20DA92E6E7191C">
    <w:name w:val="A16E7CCCC444DF47BA20DA92E6E7191C"/>
  </w:style>
  <w:style w:type="paragraph" w:customStyle="1" w:styleId="003DF9D240DCC340BE7DC617A630909C">
    <w:name w:val="003DF9D240DCC340BE7DC617A630909C"/>
  </w:style>
  <w:style w:type="paragraph" w:customStyle="1" w:styleId="ADFFEDA68D186F478ABB37D9A25ABAF8">
    <w:name w:val="ADFFEDA68D186F478ABB37D9A25ABAF8"/>
  </w:style>
  <w:style w:type="paragraph" w:customStyle="1" w:styleId="93306701AAB88840BEA92447B2F2B0B2">
    <w:name w:val="93306701AAB88840BEA92447B2F2B0B2"/>
  </w:style>
  <w:style w:type="paragraph" w:customStyle="1" w:styleId="E1F6AA51A640134DA42AF50372F0D703">
    <w:name w:val="E1F6AA51A640134DA42AF50372F0D703"/>
  </w:style>
  <w:style w:type="paragraph" w:customStyle="1" w:styleId="D4B566155014C146BD026514D5A79ECE">
    <w:name w:val="D4B566155014C146BD026514D5A79ECE"/>
  </w:style>
  <w:style w:type="paragraph" w:customStyle="1" w:styleId="98DBD7EE9D509444B00E5362B6460236">
    <w:name w:val="98DBD7EE9D509444B00E5362B6460236"/>
    <w:rsid w:val="00C36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21042A-9230-2042-B8D3-29ABA0BA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{E42C6591-EF6B-8140-88DF-BA58B350C074}tf16392740.dotx</Template>
  <TotalTime>120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Colletti</dc:creator>
  <cp:keywords/>
  <dc:description/>
  <cp:lastModifiedBy>Michael Colletti</cp:lastModifiedBy>
  <cp:revision>12</cp:revision>
  <cp:lastPrinted>2019-04-05T20:22:00Z</cp:lastPrinted>
  <dcterms:created xsi:type="dcterms:W3CDTF">2019-04-04T18:10:00Z</dcterms:created>
  <dcterms:modified xsi:type="dcterms:W3CDTF">2019-04-17T16:43:00Z</dcterms:modified>
</cp:coreProperties>
</file>